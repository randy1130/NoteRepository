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74295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5.85pt;height:23.2pt;width:517.45pt;z-index:251658240;mso-width-relative:page;mso-height-relative:page;" coordorigin="1000,3618" coordsize="10349,464" o:gfxdata="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HWZ3odoAAAAKAQAADwAAAAAAAAABACAAAAAiAAAAZHJzL2Rvd25yZXYueG1sUEsBAhQAFAAA&#10;AAgAh07iQHHVwg18AwAADwoAAA4AAAAAAAAAAQAgAAAAKQEAAGRycy9lMm9Eb2MueG1sUEsFBgAA&#10;AAAGAAYAWQEAABc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540.45pt;height:97.95pt;width:506.75pt;z-index:251663360;mso-width-relative:page;mso-height-relative:page;" filled="f" stroked="f" coordsize="21600,21600" o:gfxdata="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YVOY2wAAAA0BAAAPAAAA&#10;AAAAAAEAIAAAACIAAABkcnMvZG93bnJldi54bWxQSwECFAAUAAAACACHTuJAqI7HU9kBAACKAwAA&#10;DgAAAAAAAAABACAAAAAqAQAAZHJzL2Uyb0RvYy54bWxQSwUGAAAAAAYABgBZAQAAd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728.5pt;width:0pt;z-index:-251666432;mso-width-relative:page;mso-height-relative:page;" filled="f" stroked="t" coordsize="21600,21600" o:gfxdata="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YavNUAAAALAQAADwAA&#10;AAAAAAABACAAAAAiAAAAZHJzL2Rvd25yZXYueG1sUEsBAhQAFAAAAAgAh07iQAn0SLzgAQAAlgMA&#10;AA4AAAAAAAAAAQAgAAAAJAEAAGRycy9lMm9Eb2MueG1sUEsFBgAAAAAGAAYAWQEAAHY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173355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手机：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150-9107-2383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邮箱：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微信：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地址：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西安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雁塔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80.5pt;margin-top:13.65pt;height:99.45pt;width:179.4pt;z-index:251657216;mso-width-relative:page;mso-height-relative:page;" filled="f" stroked="f" coordsize="21600,21600" o:gfxdata="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t6Snd2wAAAAoBAAAPAAAA&#10;AAAAAAEAIAAAACIAAABkcnMvZG93bnJldi54bWxQSwECFAAUAAAACACHTuJAesTuHdkBAACMAwAA&#10;DgAAAAAAAAABACAAAAAq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手机：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150-9107-2383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邮箱：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微信：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地址：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西安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雁塔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169545</wp:posOffset>
                </wp:positionV>
                <wp:extent cx="2590165" cy="1263015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59016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姓    名：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李瑶瑶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  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Java开发工程师（目前在职）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9.5pt;margin-top:13.35pt;height:99.45pt;width:203.95pt;z-index:251656192;mso-width-relative:page;mso-height-relative:page;" filled="f" stroked="f" coordsize="21600,21600" o:gfxdata="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T7H7J3AAAAAoBAAAPAAAA&#10;AAAAAAEAIAAAACIAAABkcnMvZG93bnJldi54bWxQSwECFAAUAAAACACHTuJArWCoQNgBAACLAwAA&#10;DgAAAAAAAAABACAAAAAr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姓    名：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李瑶瑶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  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Java开发工程师（目前在职）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4644390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项目经验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365.7pt;height:23.2pt;width:517.45pt;z-index:251653120;mso-width-relative:page;mso-height-relative:page;" coordorigin="1000,3618" coordsize="10349,464" o:gfxdata="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C6Sa1PcAAAADAEAAA8AAAAAAAAAAQAgAAAAIgAAAGRycy9kb3ducmV2Lnht&#10;bFBLAQIUABQAAAAIAIdO4kC/6id7hAMAAAwKAAAOAAAAAAAAAAEAIAAAACsBAABkcnMvZTJvRG9j&#10;LnhtbFBLBQYAAAAABgAGAFkBAAAhBwAAAAA=&#10;">
                <o:lock v:ext="edit" aspectratio="f"/>
                <v:line id="_x0000_s1026" o:spid="_x0000_s1026" o:spt="20" style="position:absolute;left:7097;top:-406;height:8504;width:0;rotation:-5898240f;" filled="f" stroked="t" coordsize="21600,21600" o:gfxdata="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oIe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000;top:3618;height:464;width:1966;" coordorigin="1000,3618" coordsize="1966,46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DkseZLwAAADa&#10;AAAADwAAAGRycy9kb3ducmV2LnhtbEWPQWvCQBSE7wX/w/IEb81uBEuJWT2IlhxaaKM/4JF9JtHs&#10;25hdE/vvu4VCj8PMfMPk24ftxEiDbx1rSBMFgrhypuVaw+l4eH4F4QOywc4xafgmD9vN7CnHzLiJ&#10;v2gsQy0ihH2GGpoQ+kxKXzVk0SeuJ47e2Q0WQ5RDLc2AU4TbTi6VepEWW44LDfa0a6i6lnerYere&#10;y0t631X920dBB7rtV58npfVinqo1iECP8B/+axd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Hm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_x0000_s1026" o:spid="_x0000_s1026" o:spt="1" style="position:absolute;left:1370;top:3618;height:455;width:155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项目经验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1361440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07.2pt;height:23.2pt;width:517.45pt;z-index:251665408;mso-width-relative:page;mso-height-relative:page;" coordorigin="1000,3618" coordsize="10349,464" o:gfxdata="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JhDTUbcAAAADAEAAA8AAAAAAAAAAQAgAAAAIgAAAGRycy9kb3ducmV2LnhtbFBLAQIU&#10;ABQAAAAIAIdO4kCnTjgRfgMAAA8KAAAOAAAAAAAAAAEAIAAAACsBAABkcnMvZTJvRG9jLnhtbFBL&#10;BQYAAAAABgAGAFkBAAAb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专业技能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1697990</wp:posOffset>
                </wp:positionV>
                <wp:extent cx="6435725" cy="320357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320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熟练运用Java语言进行面向对象程序设计，有良好的编程习惯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熟悉I/O，线程，集合，反射和Java常用的单例、模板、装饰、工厂、代理等设计模式；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熟练掌握MySQL数据库语言的基本操作及JDBC数据库连接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,了解Oracle数据库的基本操作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熟练使用Servlet、Jsp配合Tomcat容器实现Java Web项目开发，并熟练掌握Tomcat等Web容器进行服务器编程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MVC设计模式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Spring、SpringMVC、Mybatis、Springboot等主流开源框架技术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SpringCloud微服务架构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熟练运用HTML、CSS、JavaScript、jQuery、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Vue、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Bootstrap、AJAX、JSON技术，对网页进行控制及美化等操作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Idea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、MyEclipse、HBuilder、SQLyog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postman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等相关开发工具进行开发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熟练使用SVN,Git和Maven 等项目管理工具进行开发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Linux命令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133.7pt;height:252.25pt;width:506.75pt;z-index:251651072;mso-width-relative:page;mso-height-relative:page;" filled="f" stroked="f" coordsize="21600,21600" o:gfxdata="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/JYy9wAAAALAQAADwAAAAAAAAABACAAAAAiAAAAZHJzL2Rvd25yZXYu&#10;eG1sUEsBAhQAFAAAAAgAh07iQBzwnTy+AQAASwMAAA4AAAAAAAAAAQAgAAAAK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熟练运用Java语言进行面向对象程序设计，有良好的编程习惯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熟悉I/O，线程，集合，反射和Java常用的单例、模板、装饰、工厂、代理等设计模式；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熟练掌握MySQL数据库语言的基本操作及JDBC数据库连接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,了解Oracle数据库的基本操作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熟练使用Servlet、Jsp配合Tomcat容器实现Java Web项目开发，并熟练掌握Tomcat等Web容器进行服务器编程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MVC设计模式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Spring、SpringMVC、Mybatis、Springboot等主流开源框架技术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SpringCloud微服务架构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熟练运用HTML、CSS、JavaScript、jQuery、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Vue、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Bootstrap、AJAX、JSON技术，对网页进行控制及美化等操作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Idea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、MyEclipse、HBuilder、SQLyog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postman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等相关开发工具进行开发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熟练使用SVN,Git和Maven 等项目管理工具进行开发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Linux命令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427136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5031105</wp:posOffset>
                </wp:positionV>
                <wp:extent cx="6270625" cy="386905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386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星辉物流商贸系统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软件环境：Windows 7，JDK1.8，Tomcat8.5、MySQL等。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开发工具：Idea、postman，SQLyog，EditPlus等。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使用技术：SpringCloud+Mybatis+Vue+H5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项目描述：星辉物流商贸管理系统是为了适应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功能描述：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系统管理：个人信息、自定义设置、初始化系统、数据备份恢复、实现系统登录、首页功能设计与开发、页面设计、用户管理、系统角色和权限的管理和分配。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财务管理：查询、转帐、存取、收支等管理。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报表管理：帐务、订单、月总结等相关报表展示、生成、导出、打印等。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会员管理：会员用户的注册登录，会员用户的自动下单、会员用户的物流预估费用分析。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积分商城：积分的获取，积分的兑换，积分的管理。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基础设置：物流人员信息，物流网点信息，物流车辆与GPS参数绑定。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物流托运系统：物流线路的优化，GPS的实时信息传输。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55pt;margin-top:396.15pt;height:304.65pt;width:493.75pt;z-index:254427136;mso-width-relative:page;mso-height-relative:page;" filled="f" stroked="f" coordsize="21600,21600" o:gfxdata="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0MSBf3QAAAAwBAAAPAAAAAAAAAAEAIAAAACIAAABkcnMvZG93bnJldi54bWxQSwECFAAU&#10;AAAACACHTuJAO7MnELMBAABAAwAADgAAAAAAAAABACAAAAAs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星辉物流商贸系统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软件环境：Windows 7，JDK1.8，Tomcat8.5、MySQL等。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开发工具：Idea、postman，SQLyog，EditPlus等。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使用技术：SpringCloud+Mybatis+Vue+H5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项目描述：星辉物流商贸管理系统是为了适应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功能描述：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系统管理：个人信息、自定义设置、初始化系统、数据备份恢复、实现系统登录、首页功能设计与开发、页面设计、用户管理、系统角色和权限的管理和分配。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财务管理：查询、转帐、存取、收支等管理。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报表管理：帐务、订单、月总结等相关报表展示、生成、导出、打印等。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会员管理：会员用户的注册登录，会员用户的自动下单、会员用户的物流预估费用分析。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积分商城：积分的获取，积分的兑换，积分的管理。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基础设置：物流人员信息，物流网点信息，物流车辆与GPS参数绑定。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物流托运系统：物流线路的优化，GPS的实时信息传输。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</w:rPr>
        <w:drawing>
          <wp:anchor distT="0" distB="0" distL="114300" distR="114300" simplePos="0" relativeHeight="254411776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78740</wp:posOffset>
            </wp:positionV>
            <wp:extent cx="781050" cy="1184910"/>
            <wp:effectExtent l="0" t="0" r="0" b="15240"/>
            <wp:wrapNone/>
            <wp:docPr id="9" name="图片 9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Times New Roman"/>
          <w:color w:val="595959" w:themeColor="text1" w:themeTint="A6"/>
          <w:kern w:val="24"/>
          <w:sz w:val="20"/>
          <w:szCs w:val="2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627440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57150</wp:posOffset>
                </wp:positionV>
                <wp:extent cx="6270625" cy="5014595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5014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职责描述：在项目开发中，我主要负责，权限控制，报表管理，会员管理以及积分商城模块。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权限控制：采用shiro框架对不同的用户维护其角色信息，根据角色信息维护资源访问信息。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报表管理：根据用户的角色提供相应的报表查询权限、报表的前端页面分页展示、国际化信息、报表文档的导入导出、Quartz自动定时发送报表邮件等功能。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会员管理：移动端微信公众号的注册和扫码登录，微信授权认证、公众号机器人自动聊天、积分商城的会员自动登录等功能。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积分商城：根据用户的物流订单的里程数，积攒会员积分，通过积分在商品页面兑换商品，还有积分的信息查询，积分兑换记录等。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企业自动化办公平台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软件环境：Windows 7，JDK1.8，Tomcat8.5、MySQL等。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开发工具：Idea、postman，SQLyog，EditPlus等。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使用技术：SSM，SpringSecurity、shiro，Redis、Bootstrap。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项目描述：本项目采用B/S架构实现了公司的自动化办公，将诸如信息采集、查询、统计等功能与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体业务密切关联，极大得方便了企业领导的管理和决策。该项目采用SSM框架开发，主要功能有：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1、人事管理：人事档案、考勤管理、培训管理、人事调整、绩效考核、劳务合同、薪酬管理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2、项目管理：项目立项、项目计划、合同管理、项目监控、项目流程定制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3、会议管理：会议计划、会议通知、会议室管理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4、系统管理：部门管理、职务管理、用户管理、角色管理、权限管理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5、工作流：公文管理、表单定义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职责描述：在项目开发中，我主要负责系统管理中的用户、角色、权限管理：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技术应用：包括用户注册登录，对用户信息的处理、用户角色权限的分配，在用户注册时对用户输入的密码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行shiro加密处理，用户信息共享，并对用户数据进行POI的导出及导入。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4.5pt;height:394.85pt;width:493.75pt;z-index:262744064;mso-width-relative:page;mso-height-relative:page;" filled="f" stroked="f" coordsize="21600,21600" o:gfxdata="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KP7lo2gAAAAkBAAAPAAAAAAAAAAEAIAAAACIAAABkcnMvZG93bnJldi54bWxQSwECFAAUAAAA&#10;CACHTuJAUSzibrMBAABA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职责描述：在项目开发中，我主要负责，权限控制，报表管理，会员管理以及积分商城模块。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权限控制：采用shiro框架对不同的用户维护其角色信息，根据角色信息维护资源访问信息。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报表管理：根据用户的角色提供相应的报表查询权限、报表的前端页面分页展示、国际化信息、报表文档的导入导出、Quartz自动定时发送报表邮件等功能。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会员管理：移动端微信公众号的注册和扫码登录，微信授权认证、公众号机器人自动聊天、积分商城的会员自动登录等功能。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积分商城：根据用户的物流订单的里程数，积攒会员积分，通过积分在商品页面兑换商品，还有积分的信息查询，积分兑换记录等。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企业自动化办公平台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软件环境：Windows 7，JDK1.8，Tomcat8.5、MySQL等。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开发工具：Idea、postman，SQLyog，EditPlus等。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使用技术：SSM，SpringSecurity、shiro，Redis、Bootstrap。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项目描述：本项目采用B/S架构实现了公司的自动化办公，将诸如信息采集、查询、统计等功能与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体业务密切关联，极大得方便了企业领导的管理和决策。该项目采用SSM框架开发，主要功能有：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1、人事管理：人事档案、考勤管理、培训管理、人事调整、绩效考核、劳务合同、薪酬管理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2、项目管理：项目立项、项目计划、合同管理、项目监控、项目流程定制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3、会议管理：会议计划、会议通知、会议室管理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4、系统管理：部门管理、职务管理、用户管理、角色管理、权限管理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5、工作流：公文管理、表单定义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职责描述：在项目开发中，我主要负责系统管理中的用户、角色、权限管理：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技术应用：包括用户注册登录，对用户信息的处理、用户角色权限的分配，在用户注册时对用户输入的密码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行shiro加密处理，用户信息共享，并对用户数据进行POI的导出及导入。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2736896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-147320</wp:posOffset>
                </wp:positionV>
                <wp:extent cx="73660" cy="8822055"/>
                <wp:effectExtent l="9525" t="0" r="12065" b="1714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882205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2pt;margin-top:-11.6pt;height:694.65pt;width:5.8pt;z-index:-240579584;mso-width-relative:page;mso-height-relative:page;" filled="f" stroked="t" coordsize="21600,21600" o:gfxdata="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zuJT3XAAAA&#10;DAEAAA8AAAAAAAAAAQAgAAAAIgAAAGRycy9kb3ducmV2LnhtbFBLAQIUABQAAAAIAIdO4kDwxKkQ&#10;5QEAAJwDAAAOAAAAAAAAAAEAIAAAACYBAABkcnMvZTJvRG9jLnhtbFBLBQYAAAAABgAGAFkBAAB9&#10;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579648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6172835</wp:posOffset>
                </wp:positionV>
                <wp:extent cx="6435725" cy="2238375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20.3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中软国际有限公司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所属部门：中软国际华为业务群/云核心网业务线/云核心网事业部/分组交付部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 1.开发项目组新需求。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2.适配已有特性的迭代。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3.优化特性的使用性能和现网问题。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2019.12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上海国基电子有限责任公司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工作职责：1、进行详细功能模块设计，代码开发，配合测试，高质量完成项目；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2、按照项目的具体流程，参与部门的总体设计评审；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3、完成项目技术部研发组经理交付的其他任务。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5.3pt;margin-top:486.05pt;height:176.25pt;width:506.75pt;z-index:395796480;mso-width-relative:page;mso-height-relative:page;" filled="f" stroked="f" coordsize="21600,21600" o:gfxdata="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Vx0E90AAAAMAQAADwAAAAAAAAABACAAAAAi&#10;AAAAZHJzL2Rvd25yZXYueG1sUEsBAhQAFAAAAAgAh07iQHtlBPfMAQAAgAMAAA4AAAAAAAAAAQAg&#10;AAAALA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20.3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中软国际有限公司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所属部门：中软国际华为业务群/云核心网业务线/云核心网事业部/分组交付部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 1.开发项目组新需求。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2.适配已有特性的迭代。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3.优化特性的使用性能和现网问题。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2019.12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上海国基电子有限责任公司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工作职责：1、进行详细功能模块设计，代码开发，配合测试，高质量完成项目；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2、按照项目的具体流程，参与部门的总体设计评审；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3、完成项目技术部研发组经理交付的其他任务。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5144601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5839460</wp:posOffset>
                </wp:positionV>
                <wp:extent cx="6571615" cy="294640"/>
                <wp:effectExtent l="19050" t="12700" r="635" b="355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7" name="直接连接符 4"/>
                        <wps:cNvCnPr/>
                        <wps:spPr>
                          <a:xfrm rot="16200000">
                            <a:off x="7097" y="-392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pt;margin-top:459.8pt;height:23.2pt;width:517.45pt;z-index:351446016;mso-width-relative:page;mso-height-relative:page;" coordorigin="1000,3618" coordsize="10349,464" o:gfxdata="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K4X0GjcAAAADAEAAA8AAAAAAAAAAQAgAAAAIgAAAGRycy9kb3ducmV2LnhtbFBL&#10;AQIUABQAAAAIAIdO4kBcO+5UgQMAAAwKAAAOAAAAAAAAAAEAIAAAACsBAABkcnMvZTJvRG9jLnht&#10;bFBLBQYAAAAABgAGAFkBAAAeBwAAAAA=&#10;">
                <o:lock v:ext="edit" aspectratio="f"/>
                <v:line id="直接连接符 4" o:spid="_x0000_s1026" o:spt="20" style="position:absolute;left:7097;top:-392;height:8504;width:0;rotation:-5898240f;" filled="f" stroked="t" coordsize="21600,21600" o:gfxdata="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iWD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rlkWNLsAAADb&#10;AAAADwAAAGRycy9kb3ducmV2LnhtbEVPzWrCQBC+F3yHZQRvzW4ES4lZPYiWHFpoow8wZMckmp2N&#10;2TWxb98tFHqbj+938u3DdmKkwbeONaSJAkFcOdNyreF0PDy/gvAB2WDnmDR8k4ftZvaUY2bcxF80&#10;lqEWMYR9hhqaEPpMSl81ZNEnrieO3NkNFkOEQy3NgFMMt51cKvUiLbYcGxrsaddQdS3vVsPUvZeX&#10;9L6r+rePgg50268+T0rrxTxVaxCBHuFf/OcuTJy/hN9f4gF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kWN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6004608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4950460</wp:posOffset>
                </wp:positionV>
                <wp:extent cx="6435725" cy="1190625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.07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宝鸡文理学院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机械工程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pt;margin-top:389.8pt;height:93.75pt;width:506.75pt;z-index:296004608;mso-width-relative:page;mso-height-relative:page;" filled="f" stroked="f" coordsize="21600,21600" o:gfxdata="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xnM4dsAAAALAQAADwAAAAAAAAABACAAAAAiAAAAZHJzL2Rvd25yZXYueG1sUEsBAhQAFAAA&#10;AAgAh07iQKF0cVGzAQAAQA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.07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宝鸡文理学院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机械工程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738288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4649470</wp:posOffset>
                </wp:positionV>
                <wp:extent cx="6571615" cy="294640"/>
                <wp:effectExtent l="19050" t="12700" r="635" b="3556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20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21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23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66.1pt;height:23.2pt;width:517.45pt;z-index:273828864;mso-width-relative:page;mso-height-relative:page;" coordorigin="1000,3618" coordsize="10349,464" o:gfxdata="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mT31W3AAAAAwBAAAPAAAAAAAAAAEAIAAAACIAAABkcnMvZG93bnJldi54bWxQ&#10;SwECFAAUAAAACACHTuJABK6dJoIDAAAVCgAADgAAAAAAAAABACAAAAArAQAAZHJzL2Uyb0RvYy54&#10;bWxQSwUGAAAAAAYABgBZAQAAHwcAAAAA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5vpoZLwAAADc&#10;AAAADwAAAGRycy9kb3ducmV2LnhtbEWPQWsCMRCF7wX/QxjBW80qWMpqFBQEj2pr63FIxs3iZrJs&#10;oqv/3jkUepvhvXnvm8XqERp1py7VkQ1MxgUoYhtdzZWB76/t+yeolJEdNpHJwJMSrJaDtwWWLvZ8&#10;oPsxV0pCOJVowOfcllon6ylgGseWWLRL7AJmWbtKuw57CQ+NnhbFhw5YszR4bGnjyV6Pt2DA/u5v&#10;vF/7dntap/7kf862mZ2NGQ0nxRxUpkf+N/9d75zgTwVfnpEJ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6aG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mp5aX7oAAADc&#10;AAAADwAAAGRycy9kb3ducmV2LnhtbEVPzYrCMBC+C/sOYRb2pkkLK1KNHmQVDy5o9QGGZmyrzaTb&#10;ROu+vREEb/Px/c5scbeNuFHna8cakpECQVw4U3Op4XhYDScgfEA22DgmDf/kYTH/GMwwM67nPd3y&#10;UIoYwj5DDVUIbSalLyqy6EeuJY7cyXUWQ4RdKU2HfQy3jUyVGkuLNceGCltaVlRc8qvV0Dfb/Jxc&#10;l0W7/t3Qiv5+vndHpfXXZ6KmIALdw1v8cm9MnJ+m8HwmX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nlpf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VemXDLoAAADc&#10;AAAADwAAAGRycy9kb3ducmV2LnhtbEVPyWrDMBC9F/IPYgK9NXJcKMGJEmggtCWH0iz3iTSxTa2R&#10;keTt76tCobd5vHU2u9E2oicfascKlosMBLF2puZSweV8eFqBCBHZYOOYFEwUYLedPWywMG7gL+pP&#10;sRQphEOBCqoY20LKoCuyGBauJU7c3XmLMUFfSuNxSOG2kXmWvUiLNaeGClvaV6S/T51VcHX318Hq&#10;G3/002fdvR291qujUo/zZbYGEWmM/+I/97tJ8/Nn+H0mX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6Zc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A56A1"/>
    <w:multiLevelType w:val="singleLevel"/>
    <w:tmpl w:val="595A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37E"/>
    <w:rsid w:val="000A610C"/>
    <w:rsid w:val="000C233C"/>
    <w:rsid w:val="001D4897"/>
    <w:rsid w:val="001E3984"/>
    <w:rsid w:val="003A550E"/>
    <w:rsid w:val="006A71BB"/>
    <w:rsid w:val="00931EE2"/>
    <w:rsid w:val="00A439B5"/>
    <w:rsid w:val="00A45395"/>
    <w:rsid w:val="00B27215"/>
    <w:rsid w:val="00C25F89"/>
    <w:rsid w:val="00D22CC4"/>
    <w:rsid w:val="00DD38F3"/>
    <w:rsid w:val="00E375B7"/>
    <w:rsid w:val="00FB52AF"/>
    <w:rsid w:val="01114264"/>
    <w:rsid w:val="014228A5"/>
    <w:rsid w:val="015F6F89"/>
    <w:rsid w:val="016A3251"/>
    <w:rsid w:val="01A37BA2"/>
    <w:rsid w:val="01BF3EC2"/>
    <w:rsid w:val="01FE5819"/>
    <w:rsid w:val="02133D9C"/>
    <w:rsid w:val="02394CCE"/>
    <w:rsid w:val="027F20F2"/>
    <w:rsid w:val="028E7D24"/>
    <w:rsid w:val="029224B6"/>
    <w:rsid w:val="02A75360"/>
    <w:rsid w:val="02DA2B90"/>
    <w:rsid w:val="02F0230C"/>
    <w:rsid w:val="02FA5FC9"/>
    <w:rsid w:val="032D691A"/>
    <w:rsid w:val="03622D79"/>
    <w:rsid w:val="0399194C"/>
    <w:rsid w:val="039A3AF3"/>
    <w:rsid w:val="03B701BF"/>
    <w:rsid w:val="03BC54CB"/>
    <w:rsid w:val="03C6056C"/>
    <w:rsid w:val="03E341F7"/>
    <w:rsid w:val="040C152C"/>
    <w:rsid w:val="043245D8"/>
    <w:rsid w:val="04597430"/>
    <w:rsid w:val="047173C4"/>
    <w:rsid w:val="04870376"/>
    <w:rsid w:val="04A05C3B"/>
    <w:rsid w:val="04B33FBD"/>
    <w:rsid w:val="04B6592C"/>
    <w:rsid w:val="04C819CC"/>
    <w:rsid w:val="04F502FE"/>
    <w:rsid w:val="05F73756"/>
    <w:rsid w:val="06074450"/>
    <w:rsid w:val="06433CD0"/>
    <w:rsid w:val="06BD582B"/>
    <w:rsid w:val="06D87F24"/>
    <w:rsid w:val="06FE23E4"/>
    <w:rsid w:val="07000AFD"/>
    <w:rsid w:val="07396739"/>
    <w:rsid w:val="07445E84"/>
    <w:rsid w:val="07931E83"/>
    <w:rsid w:val="07A0124A"/>
    <w:rsid w:val="07A2218F"/>
    <w:rsid w:val="07AC77E6"/>
    <w:rsid w:val="080C13EC"/>
    <w:rsid w:val="0827127A"/>
    <w:rsid w:val="08775874"/>
    <w:rsid w:val="089A4E06"/>
    <w:rsid w:val="08C06DC6"/>
    <w:rsid w:val="08EC5BE2"/>
    <w:rsid w:val="09002099"/>
    <w:rsid w:val="09865E2E"/>
    <w:rsid w:val="09AB7620"/>
    <w:rsid w:val="0A14081D"/>
    <w:rsid w:val="0A370CD2"/>
    <w:rsid w:val="0A425AC4"/>
    <w:rsid w:val="0A467A76"/>
    <w:rsid w:val="0A6B7AAB"/>
    <w:rsid w:val="0A9D0A43"/>
    <w:rsid w:val="0AB23B47"/>
    <w:rsid w:val="0AB41CBC"/>
    <w:rsid w:val="0ABC4C56"/>
    <w:rsid w:val="0AC63DB3"/>
    <w:rsid w:val="0ACE27D3"/>
    <w:rsid w:val="0B000D1E"/>
    <w:rsid w:val="0B1E487E"/>
    <w:rsid w:val="0B361EB8"/>
    <w:rsid w:val="0B687C4E"/>
    <w:rsid w:val="0B774055"/>
    <w:rsid w:val="0BA757B7"/>
    <w:rsid w:val="0BB241D9"/>
    <w:rsid w:val="0C227D0F"/>
    <w:rsid w:val="0C2B28DB"/>
    <w:rsid w:val="0C6D429B"/>
    <w:rsid w:val="0C744A02"/>
    <w:rsid w:val="0C974F20"/>
    <w:rsid w:val="0CD5090C"/>
    <w:rsid w:val="0CEE7681"/>
    <w:rsid w:val="0D082C60"/>
    <w:rsid w:val="0D105B00"/>
    <w:rsid w:val="0D2B4889"/>
    <w:rsid w:val="0D372967"/>
    <w:rsid w:val="0D7D7928"/>
    <w:rsid w:val="0DFC10CC"/>
    <w:rsid w:val="0E0209D9"/>
    <w:rsid w:val="0E362E81"/>
    <w:rsid w:val="0E4675B8"/>
    <w:rsid w:val="0E6A52AF"/>
    <w:rsid w:val="0E72278C"/>
    <w:rsid w:val="0E7B4839"/>
    <w:rsid w:val="0EA2030A"/>
    <w:rsid w:val="0EC35F51"/>
    <w:rsid w:val="0ECE1124"/>
    <w:rsid w:val="0ED14BC5"/>
    <w:rsid w:val="0F1868B3"/>
    <w:rsid w:val="0F383EDF"/>
    <w:rsid w:val="0F3F3FD3"/>
    <w:rsid w:val="0F791DBD"/>
    <w:rsid w:val="0F872459"/>
    <w:rsid w:val="0FC26550"/>
    <w:rsid w:val="0FDE7351"/>
    <w:rsid w:val="100271F5"/>
    <w:rsid w:val="103B09A1"/>
    <w:rsid w:val="10A2232D"/>
    <w:rsid w:val="10CA0A29"/>
    <w:rsid w:val="10F158AD"/>
    <w:rsid w:val="11012777"/>
    <w:rsid w:val="11193A72"/>
    <w:rsid w:val="11286EAA"/>
    <w:rsid w:val="113C0AE5"/>
    <w:rsid w:val="113E023E"/>
    <w:rsid w:val="125873C4"/>
    <w:rsid w:val="12916253"/>
    <w:rsid w:val="12A14022"/>
    <w:rsid w:val="131B2293"/>
    <w:rsid w:val="134F2ECB"/>
    <w:rsid w:val="137B4336"/>
    <w:rsid w:val="13A1218D"/>
    <w:rsid w:val="13BA5174"/>
    <w:rsid w:val="13CC21FA"/>
    <w:rsid w:val="13DD17B3"/>
    <w:rsid w:val="148B0611"/>
    <w:rsid w:val="14990060"/>
    <w:rsid w:val="14FF58BE"/>
    <w:rsid w:val="152E31A3"/>
    <w:rsid w:val="15314CCD"/>
    <w:rsid w:val="15351661"/>
    <w:rsid w:val="15674BCF"/>
    <w:rsid w:val="156E2939"/>
    <w:rsid w:val="15954D63"/>
    <w:rsid w:val="15A45928"/>
    <w:rsid w:val="15B30C64"/>
    <w:rsid w:val="15B40F67"/>
    <w:rsid w:val="15BC62FA"/>
    <w:rsid w:val="16072537"/>
    <w:rsid w:val="16170B2C"/>
    <w:rsid w:val="161E2C2C"/>
    <w:rsid w:val="1622425A"/>
    <w:rsid w:val="163C725D"/>
    <w:rsid w:val="168C14D2"/>
    <w:rsid w:val="168C2B8A"/>
    <w:rsid w:val="16C04DC0"/>
    <w:rsid w:val="16C70B62"/>
    <w:rsid w:val="174D60C3"/>
    <w:rsid w:val="175E7311"/>
    <w:rsid w:val="176B66C2"/>
    <w:rsid w:val="17FB0A11"/>
    <w:rsid w:val="18701B5B"/>
    <w:rsid w:val="18CE49BC"/>
    <w:rsid w:val="18CF5777"/>
    <w:rsid w:val="18D30C72"/>
    <w:rsid w:val="18DC5A1F"/>
    <w:rsid w:val="18E236C1"/>
    <w:rsid w:val="18EC3EFA"/>
    <w:rsid w:val="18F63DFD"/>
    <w:rsid w:val="18FC7B9C"/>
    <w:rsid w:val="192C7BD5"/>
    <w:rsid w:val="19366785"/>
    <w:rsid w:val="19560182"/>
    <w:rsid w:val="19703AEA"/>
    <w:rsid w:val="19BA17B9"/>
    <w:rsid w:val="19C132A3"/>
    <w:rsid w:val="19E73662"/>
    <w:rsid w:val="1A07006F"/>
    <w:rsid w:val="1A2169CF"/>
    <w:rsid w:val="1A607578"/>
    <w:rsid w:val="1A655A64"/>
    <w:rsid w:val="1A6A4CF5"/>
    <w:rsid w:val="1A855398"/>
    <w:rsid w:val="1A9D4D06"/>
    <w:rsid w:val="1AB50977"/>
    <w:rsid w:val="1AD973A5"/>
    <w:rsid w:val="1AF132EB"/>
    <w:rsid w:val="1AF35FC0"/>
    <w:rsid w:val="1B22168D"/>
    <w:rsid w:val="1B520CCB"/>
    <w:rsid w:val="1B7C7ABC"/>
    <w:rsid w:val="1B805FAD"/>
    <w:rsid w:val="1B952D8C"/>
    <w:rsid w:val="1BA57999"/>
    <w:rsid w:val="1BAF7A77"/>
    <w:rsid w:val="1BB87D5E"/>
    <w:rsid w:val="1BCE6C01"/>
    <w:rsid w:val="1BE36E56"/>
    <w:rsid w:val="1BFF3A83"/>
    <w:rsid w:val="1C214765"/>
    <w:rsid w:val="1C51276B"/>
    <w:rsid w:val="1C60086F"/>
    <w:rsid w:val="1C604F66"/>
    <w:rsid w:val="1CCC0B6E"/>
    <w:rsid w:val="1CEB0082"/>
    <w:rsid w:val="1D24112E"/>
    <w:rsid w:val="1D4519FC"/>
    <w:rsid w:val="1D5D29B9"/>
    <w:rsid w:val="1DCE2A7B"/>
    <w:rsid w:val="1DD27E8F"/>
    <w:rsid w:val="1E1A73B6"/>
    <w:rsid w:val="1E1B4CD2"/>
    <w:rsid w:val="1E400B41"/>
    <w:rsid w:val="1E782690"/>
    <w:rsid w:val="1EBB2684"/>
    <w:rsid w:val="1EC121DE"/>
    <w:rsid w:val="1EDD3FC2"/>
    <w:rsid w:val="1EE3255A"/>
    <w:rsid w:val="1EEC3606"/>
    <w:rsid w:val="1EF42AFA"/>
    <w:rsid w:val="1EF90B02"/>
    <w:rsid w:val="1F8427FE"/>
    <w:rsid w:val="1FA3102A"/>
    <w:rsid w:val="1FC00C86"/>
    <w:rsid w:val="1FC642D5"/>
    <w:rsid w:val="1FD60EA6"/>
    <w:rsid w:val="1FEA2D0B"/>
    <w:rsid w:val="1FF71CCA"/>
    <w:rsid w:val="201A20B6"/>
    <w:rsid w:val="201C376E"/>
    <w:rsid w:val="20406856"/>
    <w:rsid w:val="20541E12"/>
    <w:rsid w:val="2094224A"/>
    <w:rsid w:val="20A473FE"/>
    <w:rsid w:val="210E4E7C"/>
    <w:rsid w:val="211D4DBE"/>
    <w:rsid w:val="21652ADB"/>
    <w:rsid w:val="21735153"/>
    <w:rsid w:val="21943B2E"/>
    <w:rsid w:val="220A60A9"/>
    <w:rsid w:val="221479D2"/>
    <w:rsid w:val="22610757"/>
    <w:rsid w:val="227A77BC"/>
    <w:rsid w:val="228D254B"/>
    <w:rsid w:val="22C755C6"/>
    <w:rsid w:val="22E344AD"/>
    <w:rsid w:val="22EE5AAA"/>
    <w:rsid w:val="231C769B"/>
    <w:rsid w:val="23270C6D"/>
    <w:rsid w:val="232C0FB0"/>
    <w:rsid w:val="23360C9D"/>
    <w:rsid w:val="23A678D4"/>
    <w:rsid w:val="23EB348D"/>
    <w:rsid w:val="24231CB1"/>
    <w:rsid w:val="242C68E7"/>
    <w:rsid w:val="24701E02"/>
    <w:rsid w:val="247F07DA"/>
    <w:rsid w:val="24881F57"/>
    <w:rsid w:val="24D52EAA"/>
    <w:rsid w:val="24F06904"/>
    <w:rsid w:val="252E51EB"/>
    <w:rsid w:val="25495160"/>
    <w:rsid w:val="25603F39"/>
    <w:rsid w:val="256A62FF"/>
    <w:rsid w:val="25B0731F"/>
    <w:rsid w:val="25B713FB"/>
    <w:rsid w:val="25D67D94"/>
    <w:rsid w:val="26031043"/>
    <w:rsid w:val="2663077B"/>
    <w:rsid w:val="26A8580C"/>
    <w:rsid w:val="26B77801"/>
    <w:rsid w:val="26DA3451"/>
    <w:rsid w:val="271A0E38"/>
    <w:rsid w:val="271D48AF"/>
    <w:rsid w:val="2749705A"/>
    <w:rsid w:val="27701B0C"/>
    <w:rsid w:val="277B6108"/>
    <w:rsid w:val="27B64406"/>
    <w:rsid w:val="27D63E39"/>
    <w:rsid w:val="27DA2199"/>
    <w:rsid w:val="27E44CEF"/>
    <w:rsid w:val="27F62762"/>
    <w:rsid w:val="27F80AA1"/>
    <w:rsid w:val="27FC6C5A"/>
    <w:rsid w:val="28372A70"/>
    <w:rsid w:val="28945C1B"/>
    <w:rsid w:val="28A674E9"/>
    <w:rsid w:val="28DD5EE1"/>
    <w:rsid w:val="28EC3B8B"/>
    <w:rsid w:val="29192C59"/>
    <w:rsid w:val="291D72F8"/>
    <w:rsid w:val="292B4EB1"/>
    <w:rsid w:val="292E241C"/>
    <w:rsid w:val="29431ECD"/>
    <w:rsid w:val="294F028D"/>
    <w:rsid w:val="29526113"/>
    <w:rsid w:val="297661B4"/>
    <w:rsid w:val="29A35B2C"/>
    <w:rsid w:val="29DF4AF5"/>
    <w:rsid w:val="29E15C4C"/>
    <w:rsid w:val="2A404030"/>
    <w:rsid w:val="2A61138A"/>
    <w:rsid w:val="2A6E5E0A"/>
    <w:rsid w:val="2ACB6D79"/>
    <w:rsid w:val="2ADC5CAC"/>
    <w:rsid w:val="2AEA0131"/>
    <w:rsid w:val="2B0A36B6"/>
    <w:rsid w:val="2B6E6100"/>
    <w:rsid w:val="2B72611B"/>
    <w:rsid w:val="2BC7197F"/>
    <w:rsid w:val="2C2A53CE"/>
    <w:rsid w:val="2C3065B4"/>
    <w:rsid w:val="2CB43AC2"/>
    <w:rsid w:val="2CDD4231"/>
    <w:rsid w:val="2D4B6315"/>
    <w:rsid w:val="2D937AB7"/>
    <w:rsid w:val="2DC15B5F"/>
    <w:rsid w:val="2DEC7260"/>
    <w:rsid w:val="2DF87F60"/>
    <w:rsid w:val="2E493E00"/>
    <w:rsid w:val="2E5D43F5"/>
    <w:rsid w:val="2E864400"/>
    <w:rsid w:val="2E9C12C3"/>
    <w:rsid w:val="2EF07DFB"/>
    <w:rsid w:val="2F0261A3"/>
    <w:rsid w:val="2F3F3D56"/>
    <w:rsid w:val="2F58303F"/>
    <w:rsid w:val="2F82363A"/>
    <w:rsid w:val="2F937919"/>
    <w:rsid w:val="2FA04B44"/>
    <w:rsid w:val="2FE721A1"/>
    <w:rsid w:val="2FFB0788"/>
    <w:rsid w:val="300F6800"/>
    <w:rsid w:val="303C5A78"/>
    <w:rsid w:val="304C19F3"/>
    <w:rsid w:val="308814A9"/>
    <w:rsid w:val="30AF10CE"/>
    <w:rsid w:val="30BB427E"/>
    <w:rsid w:val="30BE43A9"/>
    <w:rsid w:val="30D81530"/>
    <w:rsid w:val="311A7B9D"/>
    <w:rsid w:val="3136726F"/>
    <w:rsid w:val="314B7EC4"/>
    <w:rsid w:val="31CA348A"/>
    <w:rsid w:val="31D83968"/>
    <w:rsid w:val="31DE388B"/>
    <w:rsid w:val="31FA6F07"/>
    <w:rsid w:val="32206C1C"/>
    <w:rsid w:val="3259016D"/>
    <w:rsid w:val="32590734"/>
    <w:rsid w:val="326A79A5"/>
    <w:rsid w:val="32953DF8"/>
    <w:rsid w:val="32AB3D53"/>
    <w:rsid w:val="32FA3872"/>
    <w:rsid w:val="33012F0B"/>
    <w:rsid w:val="331719EA"/>
    <w:rsid w:val="33517597"/>
    <w:rsid w:val="33535A4B"/>
    <w:rsid w:val="337253A5"/>
    <w:rsid w:val="337B4CE7"/>
    <w:rsid w:val="33D25794"/>
    <w:rsid w:val="343B47A1"/>
    <w:rsid w:val="3445394B"/>
    <w:rsid w:val="345C1F07"/>
    <w:rsid w:val="34800791"/>
    <w:rsid w:val="348A6619"/>
    <w:rsid w:val="34905896"/>
    <w:rsid w:val="34A103F8"/>
    <w:rsid w:val="35CC4B2C"/>
    <w:rsid w:val="35FD555B"/>
    <w:rsid w:val="360A5144"/>
    <w:rsid w:val="36237944"/>
    <w:rsid w:val="36246C18"/>
    <w:rsid w:val="365D654E"/>
    <w:rsid w:val="366F4F26"/>
    <w:rsid w:val="36D213D4"/>
    <w:rsid w:val="371F6AA2"/>
    <w:rsid w:val="37537C59"/>
    <w:rsid w:val="37705251"/>
    <w:rsid w:val="379F2BC4"/>
    <w:rsid w:val="380B55A6"/>
    <w:rsid w:val="382043DA"/>
    <w:rsid w:val="38641B54"/>
    <w:rsid w:val="38997C6C"/>
    <w:rsid w:val="38B604F6"/>
    <w:rsid w:val="38C37829"/>
    <w:rsid w:val="38CE47B6"/>
    <w:rsid w:val="38DE0241"/>
    <w:rsid w:val="38E10BC1"/>
    <w:rsid w:val="38EE0EF3"/>
    <w:rsid w:val="3939720C"/>
    <w:rsid w:val="395E7A6F"/>
    <w:rsid w:val="39917108"/>
    <w:rsid w:val="39A867BD"/>
    <w:rsid w:val="39FD44CF"/>
    <w:rsid w:val="3A26448B"/>
    <w:rsid w:val="3A2C1B5B"/>
    <w:rsid w:val="3A741D09"/>
    <w:rsid w:val="3A7544AE"/>
    <w:rsid w:val="3A7C4D78"/>
    <w:rsid w:val="3AC70284"/>
    <w:rsid w:val="3ACD1C33"/>
    <w:rsid w:val="3AD1346B"/>
    <w:rsid w:val="3AEE36D7"/>
    <w:rsid w:val="3B3A2901"/>
    <w:rsid w:val="3BB1532A"/>
    <w:rsid w:val="3BC26DA8"/>
    <w:rsid w:val="3BC30733"/>
    <w:rsid w:val="3BD24960"/>
    <w:rsid w:val="3BEC7E26"/>
    <w:rsid w:val="3C402162"/>
    <w:rsid w:val="3C4A1E61"/>
    <w:rsid w:val="3C601D7E"/>
    <w:rsid w:val="3C61458C"/>
    <w:rsid w:val="3C640576"/>
    <w:rsid w:val="3C675DB5"/>
    <w:rsid w:val="3C7F19C6"/>
    <w:rsid w:val="3C956D6F"/>
    <w:rsid w:val="3CA50610"/>
    <w:rsid w:val="3CB21098"/>
    <w:rsid w:val="3CB43131"/>
    <w:rsid w:val="3CBD6E46"/>
    <w:rsid w:val="3CCD254A"/>
    <w:rsid w:val="3CD55D08"/>
    <w:rsid w:val="3CDD503B"/>
    <w:rsid w:val="3D691C22"/>
    <w:rsid w:val="3DA1535B"/>
    <w:rsid w:val="3DAA0613"/>
    <w:rsid w:val="3DFB5023"/>
    <w:rsid w:val="3E3A4830"/>
    <w:rsid w:val="3E566C6D"/>
    <w:rsid w:val="3E5E12F3"/>
    <w:rsid w:val="3E80293B"/>
    <w:rsid w:val="3E9963F2"/>
    <w:rsid w:val="3EBB47CF"/>
    <w:rsid w:val="3ED26C7F"/>
    <w:rsid w:val="3ED70218"/>
    <w:rsid w:val="3F083517"/>
    <w:rsid w:val="3F16730C"/>
    <w:rsid w:val="3F805A87"/>
    <w:rsid w:val="3F9917E7"/>
    <w:rsid w:val="3FF15949"/>
    <w:rsid w:val="40053EFE"/>
    <w:rsid w:val="400B1C2B"/>
    <w:rsid w:val="401640BF"/>
    <w:rsid w:val="40282342"/>
    <w:rsid w:val="403559C8"/>
    <w:rsid w:val="405E7E93"/>
    <w:rsid w:val="406231F5"/>
    <w:rsid w:val="406E0AAC"/>
    <w:rsid w:val="407E3F4F"/>
    <w:rsid w:val="40D15B88"/>
    <w:rsid w:val="40F32F73"/>
    <w:rsid w:val="41223392"/>
    <w:rsid w:val="412A3FD3"/>
    <w:rsid w:val="412F50FE"/>
    <w:rsid w:val="414169A0"/>
    <w:rsid w:val="414B283C"/>
    <w:rsid w:val="416724CE"/>
    <w:rsid w:val="41BA4B8B"/>
    <w:rsid w:val="41F372DC"/>
    <w:rsid w:val="42011644"/>
    <w:rsid w:val="42430A72"/>
    <w:rsid w:val="424C086D"/>
    <w:rsid w:val="42576B54"/>
    <w:rsid w:val="42814B61"/>
    <w:rsid w:val="42852804"/>
    <w:rsid w:val="4289122D"/>
    <w:rsid w:val="42BB0050"/>
    <w:rsid w:val="42E56D5C"/>
    <w:rsid w:val="42FD50ED"/>
    <w:rsid w:val="43006E62"/>
    <w:rsid w:val="43392CC6"/>
    <w:rsid w:val="433A22E6"/>
    <w:rsid w:val="43535A55"/>
    <w:rsid w:val="43B0428B"/>
    <w:rsid w:val="43C237A1"/>
    <w:rsid w:val="43D53413"/>
    <w:rsid w:val="44411166"/>
    <w:rsid w:val="44B37358"/>
    <w:rsid w:val="44E94073"/>
    <w:rsid w:val="45286BF2"/>
    <w:rsid w:val="45646512"/>
    <w:rsid w:val="4592799E"/>
    <w:rsid w:val="45B01D07"/>
    <w:rsid w:val="45D32060"/>
    <w:rsid w:val="4676535A"/>
    <w:rsid w:val="46BB6983"/>
    <w:rsid w:val="46C34E4B"/>
    <w:rsid w:val="47113261"/>
    <w:rsid w:val="472D7175"/>
    <w:rsid w:val="47355C48"/>
    <w:rsid w:val="477901FD"/>
    <w:rsid w:val="47C16211"/>
    <w:rsid w:val="47CF31EB"/>
    <w:rsid w:val="47DB6C3D"/>
    <w:rsid w:val="47F97F9C"/>
    <w:rsid w:val="48057A4C"/>
    <w:rsid w:val="48111FB1"/>
    <w:rsid w:val="48432241"/>
    <w:rsid w:val="485B067B"/>
    <w:rsid w:val="487F7EEF"/>
    <w:rsid w:val="488A7B3E"/>
    <w:rsid w:val="489F1AAA"/>
    <w:rsid w:val="490A6290"/>
    <w:rsid w:val="491570A4"/>
    <w:rsid w:val="49440B9D"/>
    <w:rsid w:val="49695DCF"/>
    <w:rsid w:val="49FE7A76"/>
    <w:rsid w:val="4A1E5809"/>
    <w:rsid w:val="4A7A67DD"/>
    <w:rsid w:val="4ABE79DD"/>
    <w:rsid w:val="4AE6008E"/>
    <w:rsid w:val="4B0B075F"/>
    <w:rsid w:val="4B2F3A89"/>
    <w:rsid w:val="4B3B574D"/>
    <w:rsid w:val="4B4058AE"/>
    <w:rsid w:val="4B477ADE"/>
    <w:rsid w:val="4B7B3D0D"/>
    <w:rsid w:val="4B9274D5"/>
    <w:rsid w:val="4BFE3770"/>
    <w:rsid w:val="4C0963AB"/>
    <w:rsid w:val="4C105610"/>
    <w:rsid w:val="4C2E67D1"/>
    <w:rsid w:val="4C58734C"/>
    <w:rsid w:val="4C8D6B6C"/>
    <w:rsid w:val="4D097920"/>
    <w:rsid w:val="4D0C504D"/>
    <w:rsid w:val="4D890B1B"/>
    <w:rsid w:val="4DD75F04"/>
    <w:rsid w:val="4E322B9B"/>
    <w:rsid w:val="4E3C09CD"/>
    <w:rsid w:val="4E5D0CF2"/>
    <w:rsid w:val="4E656B91"/>
    <w:rsid w:val="4EB63717"/>
    <w:rsid w:val="4EBF10DD"/>
    <w:rsid w:val="4F0F5E0D"/>
    <w:rsid w:val="4F714F9F"/>
    <w:rsid w:val="4F91631A"/>
    <w:rsid w:val="4FB718C4"/>
    <w:rsid w:val="4FBC66AD"/>
    <w:rsid w:val="4FBD77B7"/>
    <w:rsid w:val="4FE2103F"/>
    <w:rsid w:val="50131B73"/>
    <w:rsid w:val="50285E25"/>
    <w:rsid w:val="505E02E8"/>
    <w:rsid w:val="51225456"/>
    <w:rsid w:val="514154D2"/>
    <w:rsid w:val="5142439A"/>
    <w:rsid w:val="51B660F9"/>
    <w:rsid w:val="51CA685A"/>
    <w:rsid w:val="51F622EC"/>
    <w:rsid w:val="52345C67"/>
    <w:rsid w:val="53017931"/>
    <w:rsid w:val="53216B1B"/>
    <w:rsid w:val="5326776B"/>
    <w:rsid w:val="53D064ED"/>
    <w:rsid w:val="53F97AA7"/>
    <w:rsid w:val="54111CC1"/>
    <w:rsid w:val="54605603"/>
    <w:rsid w:val="547E1964"/>
    <w:rsid w:val="549101E7"/>
    <w:rsid w:val="54A24EB3"/>
    <w:rsid w:val="54A77EFA"/>
    <w:rsid w:val="54DC42C4"/>
    <w:rsid w:val="54F81083"/>
    <w:rsid w:val="55161A54"/>
    <w:rsid w:val="554450FD"/>
    <w:rsid w:val="55451D1B"/>
    <w:rsid w:val="557C4202"/>
    <w:rsid w:val="558D121B"/>
    <w:rsid w:val="55AB7774"/>
    <w:rsid w:val="55B4155B"/>
    <w:rsid w:val="55BF7D83"/>
    <w:rsid w:val="55E47EA4"/>
    <w:rsid w:val="560C58AC"/>
    <w:rsid w:val="56363FAF"/>
    <w:rsid w:val="56386D21"/>
    <w:rsid w:val="56454B45"/>
    <w:rsid w:val="567A0328"/>
    <w:rsid w:val="567E250A"/>
    <w:rsid w:val="56B60CC5"/>
    <w:rsid w:val="56C1232B"/>
    <w:rsid w:val="56D935D1"/>
    <w:rsid w:val="5736686A"/>
    <w:rsid w:val="57441149"/>
    <w:rsid w:val="57C7463F"/>
    <w:rsid w:val="57D24524"/>
    <w:rsid w:val="57FE2686"/>
    <w:rsid w:val="580C00E2"/>
    <w:rsid w:val="583B0D11"/>
    <w:rsid w:val="587634D2"/>
    <w:rsid w:val="587A501C"/>
    <w:rsid w:val="58A0392D"/>
    <w:rsid w:val="590D30DD"/>
    <w:rsid w:val="591A68A5"/>
    <w:rsid w:val="592B1363"/>
    <w:rsid w:val="59683C16"/>
    <w:rsid w:val="597A6A67"/>
    <w:rsid w:val="59824AD0"/>
    <w:rsid w:val="59C25885"/>
    <w:rsid w:val="59C75688"/>
    <w:rsid w:val="59F567AE"/>
    <w:rsid w:val="59F91513"/>
    <w:rsid w:val="5A4B1336"/>
    <w:rsid w:val="5A976130"/>
    <w:rsid w:val="5AA07E44"/>
    <w:rsid w:val="5AE759F1"/>
    <w:rsid w:val="5AEE0DCD"/>
    <w:rsid w:val="5AEF402E"/>
    <w:rsid w:val="5B026B9F"/>
    <w:rsid w:val="5B3250C7"/>
    <w:rsid w:val="5B537E6C"/>
    <w:rsid w:val="5BD82287"/>
    <w:rsid w:val="5C113239"/>
    <w:rsid w:val="5C550DF8"/>
    <w:rsid w:val="5C782FFB"/>
    <w:rsid w:val="5CA12EBC"/>
    <w:rsid w:val="5CA32190"/>
    <w:rsid w:val="5D60126F"/>
    <w:rsid w:val="5DA35937"/>
    <w:rsid w:val="5DD03C59"/>
    <w:rsid w:val="5E3055B1"/>
    <w:rsid w:val="5E352606"/>
    <w:rsid w:val="5E540D71"/>
    <w:rsid w:val="5E691827"/>
    <w:rsid w:val="5E722FF4"/>
    <w:rsid w:val="5E7661E3"/>
    <w:rsid w:val="5E8158A4"/>
    <w:rsid w:val="5E832611"/>
    <w:rsid w:val="5E913C34"/>
    <w:rsid w:val="5EB305FA"/>
    <w:rsid w:val="5EB80136"/>
    <w:rsid w:val="5EDC2780"/>
    <w:rsid w:val="5F067276"/>
    <w:rsid w:val="5F176B97"/>
    <w:rsid w:val="5F28585D"/>
    <w:rsid w:val="5F5913E6"/>
    <w:rsid w:val="5F63340A"/>
    <w:rsid w:val="5F6F41E8"/>
    <w:rsid w:val="5F804C57"/>
    <w:rsid w:val="5F95278A"/>
    <w:rsid w:val="5FD0336E"/>
    <w:rsid w:val="5FF94B87"/>
    <w:rsid w:val="601745D6"/>
    <w:rsid w:val="603279A0"/>
    <w:rsid w:val="604B2CC8"/>
    <w:rsid w:val="606C21AA"/>
    <w:rsid w:val="607F3A22"/>
    <w:rsid w:val="60B85034"/>
    <w:rsid w:val="60D675B7"/>
    <w:rsid w:val="60DD0077"/>
    <w:rsid w:val="61092B54"/>
    <w:rsid w:val="61150169"/>
    <w:rsid w:val="61276BBA"/>
    <w:rsid w:val="61373C8E"/>
    <w:rsid w:val="61375A46"/>
    <w:rsid w:val="61506B07"/>
    <w:rsid w:val="61882EFF"/>
    <w:rsid w:val="619303B3"/>
    <w:rsid w:val="61BF20BB"/>
    <w:rsid w:val="620A5DE5"/>
    <w:rsid w:val="622E1810"/>
    <w:rsid w:val="62336D32"/>
    <w:rsid w:val="62551C0A"/>
    <w:rsid w:val="625B4372"/>
    <w:rsid w:val="627901A8"/>
    <w:rsid w:val="627F4FBB"/>
    <w:rsid w:val="62B517D2"/>
    <w:rsid w:val="62C81B02"/>
    <w:rsid w:val="62E95063"/>
    <w:rsid w:val="63194082"/>
    <w:rsid w:val="63251169"/>
    <w:rsid w:val="63354614"/>
    <w:rsid w:val="63775746"/>
    <w:rsid w:val="637E36DF"/>
    <w:rsid w:val="63D32973"/>
    <w:rsid w:val="64364B68"/>
    <w:rsid w:val="643C6046"/>
    <w:rsid w:val="645B2FFE"/>
    <w:rsid w:val="649643AB"/>
    <w:rsid w:val="64AE4648"/>
    <w:rsid w:val="64E01E87"/>
    <w:rsid w:val="651C1BF1"/>
    <w:rsid w:val="65282FB0"/>
    <w:rsid w:val="65546ACF"/>
    <w:rsid w:val="65AB5A17"/>
    <w:rsid w:val="65B624DE"/>
    <w:rsid w:val="65B77764"/>
    <w:rsid w:val="65BA37C6"/>
    <w:rsid w:val="66194A43"/>
    <w:rsid w:val="66263F67"/>
    <w:rsid w:val="66444647"/>
    <w:rsid w:val="66670E38"/>
    <w:rsid w:val="669E7B2F"/>
    <w:rsid w:val="66BA7F3D"/>
    <w:rsid w:val="66D37AFE"/>
    <w:rsid w:val="670B3B5B"/>
    <w:rsid w:val="671137D4"/>
    <w:rsid w:val="672B74DB"/>
    <w:rsid w:val="67315482"/>
    <w:rsid w:val="673616C7"/>
    <w:rsid w:val="6738260E"/>
    <w:rsid w:val="67407824"/>
    <w:rsid w:val="675374AC"/>
    <w:rsid w:val="67C77470"/>
    <w:rsid w:val="67EE3DFC"/>
    <w:rsid w:val="68473400"/>
    <w:rsid w:val="68CE63F1"/>
    <w:rsid w:val="68D90532"/>
    <w:rsid w:val="69495027"/>
    <w:rsid w:val="698211F1"/>
    <w:rsid w:val="698960C3"/>
    <w:rsid w:val="69A15233"/>
    <w:rsid w:val="69B97B70"/>
    <w:rsid w:val="69FD0BC4"/>
    <w:rsid w:val="6A0E0AF6"/>
    <w:rsid w:val="6A0E152B"/>
    <w:rsid w:val="6A102765"/>
    <w:rsid w:val="6A237DC4"/>
    <w:rsid w:val="6A577D87"/>
    <w:rsid w:val="6A834DD2"/>
    <w:rsid w:val="6A8A0487"/>
    <w:rsid w:val="6AA361F3"/>
    <w:rsid w:val="6ABE799B"/>
    <w:rsid w:val="6ABF432A"/>
    <w:rsid w:val="6B13572E"/>
    <w:rsid w:val="6B3A1728"/>
    <w:rsid w:val="6B56599E"/>
    <w:rsid w:val="6B972501"/>
    <w:rsid w:val="6BA846F9"/>
    <w:rsid w:val="6BB9342A"/>
    <w:rsid w:val="6BBD42C0"/>
    <w:rsid w:val="6BD6529C"/>
    <w:rsid w:val="6BFF48C9"/>
    <w:rsid w:val="6C1741A4"/>
    <w:rsid w:val="6C296124"/>
    <w:rsid w:val="6C2C5DEE"/>
    <w:rsid w:val="6CC57277"/>
    <w:rsid w:val="6CC601AC"/>
    <w:rsid w:val="6D685681"/>
    <w:rsid w:val="6DA15B09"/>
    <w:rsid w:val="6E0557D7"/>
    <w:rsid w:val="6E0F5065"/>
    <w:rsid w:val="6E1B2C5C"/>
    <w:rsid w:val="6E2F0927"/>
    <w:rsid w:val="6E3E1901"/>
    <w:rsid w:val="6E6405EB"/>
    <w:rsid w:val="6F205911"/>
    <w:rsid w:val="6F431B38"/>
    <w:rsid w:val="6FEF002F"/>
    <w:rsid w:val="6FF05F2E"/>
    <w:rsid w:val="70131143"/>
    <w:rsid w:val="7073563A"/>
    <w:rsid w:val="70CC4512"/>
    <w:rsid w:val="70D11521"/>
    <w:rsid w:val="70D32239"/>
    <w:rsid w:val="716C64CE"/>
    <w:rsid w:val="71843078"/>
    <w:rsid w:val="71A601A4"/>
    <w:rsid w:val="71DC43FC"/>
    <w:rsid w:val="71E5140E"/>
    <w:rsid w:val="722E1953"/>
    <w:rsid w:val="72363587"/>
    <w:rsid w:val="72656655"/>
    <w:rsid w:val="726D00E8"/>
    <w:rsid w:val="728A1676"/>
    <w:rsid w:val="73062E32"/>
    <w:rsid w:val="732B494B"/>
    <w:rsid w:val="733A78A4"/>
    <w:rsid w:val="73792CB3"/>
    <w:rsid w:val="73BA5C5C"/>
    <w:rsid w:val="740B5450"/>
    <w:rsid w:val="74240B0A"/>
    <w:rsid w:val="742E347A"/>
    <w:rsid w:val="74766FAB"/>
    <w:rsid w:val="748869DC"/>
    <w:rsid w:val="74E252A2"/>
    <w:rsid w:val="75490A56"/>
    <w:rsid w:val="7573383A"/>
    <w:rsid w:val="75B05DF0"/>
    <w:rsid w:val="75FC1122"/>
    <w:rsid w:val="761261F1"/>
    <w:rsid w:val="764B2FD7"/>
    <w:rsid w:val="767A6954"/>
    <w:rsid w:val="76AB57EA"/>
    <w:rsid w:val="76C11661"/>
    <w:rsid w:val="76D43EDB"/>
    <w:rsid w:val="770D3A9A"/>
    <w:rsid w:val="77325DE9"/>
    <w:rsid w:val="77600831"/>
    <w:rsid w:val="77604289"/>
    <w:rsid w:val="779B6CBA"/>
    <w:rsid w:val="77B111E8"/>
    <w:rsid w:val="77B95BF1"/>
    <w:rsid w:val="77E81E48"/>
    <w:rsid w:val="78216E5B"/>
    <w:rsid w:val="78315100"/>
    <w:rsid w:val="784C2BAE"/>
    <w:rsid w:val="78525BDF"/>
    <w:rsid w:val="7857275B"/>
    <w:rsid w:val="78A66A17"/>
    <w:rsid w:val="78B44F50"/>
    <w:rsid w:val="78C343DF"/>
    <w:rsid w:val="78CF7210"/>
    <w:rsid w:val="78E800EB"/>
    <w:rsid w:val="790064BE"/>
    <w:rsid w:val="79643443"/>
    <w:rsid w:val="79842BE1"/>
    <w:rsid w:val="79957421"/>
    <w:rsid w:val="79D76380"/>
    <w:rsid w:val="79D76D9C"/>
    <w:rsid w:val="7A5E47FE"/>
    <w:rsid w:val="7A6C2AD5"/>
    <w:rsid w:val="7AB920E3"/>
    <w:rsid w:val="7ACD44A7"/>
    <w:rsid w:val="7AFA3946"/>
    <w:rsid w:val="7B0A7044"/>
    <w:rsid w:val="7B16688A"/>
    <w:rsid w:val="7B3D5FD5"/>
    <w:rsid w:val="7B43007B"/>
    <w:rsid w:val="7B4E66C9"/>
    <w:rsid w:val="7B5B1CA6"/>
    <w:rsid w:val="7B6C733B"/>
    <w:rsid w:val="7B703F8E"/>
    <w:rsid w:val="7B783681"/>
    <w:rsid w:val="7B9A5993"/>
    <w:rsid w:val="7BB84592"/>
    <w:rsid w:val="7BC2779C"/>
    <w:rsid w:val="7C100720"/>
    <w:rsid w:val="7C360BFE"/>
    <w:rsid w:val="7C3E1FDE"/>
    <w:rsid w:val="7C5E0EE6"/>
    <w:rsid w:val="7C6E01E7"/>
    <w:rsid w:val="7CC14EA2"/>
    <w:rsid w:val="7CCF1A6C"/>
    <w:rsid w:val="7CEA6567"/>
    <w:rsid w:val="7CED6EA6"/>
    <w:rsid w:val="7CF76799"/>
    <w:rsid w:val="7D490B3F"/>
    <w:rsid w:val="7D5249F4"/>
    <w:rsid w:val="7D8915B1"/>
    <w:rsid w:val="7D8A4728"/>
    <w:rsid w:val="7D901E2E"/>
    <w:rsid w:val="7DAD24F0"/>
    <w:rsid w:val="7DDC778E"/>
    <w:rsid w:val="7DEE0133"/>
    <w:rsid w:val="7E037019"/>
    <w:rsid w:val="7E094BEE"/>
    <w:rsid w:val="7E2F5EDE"/>
    <w:rsid w:val="7E5867B3"/>
    <w:rsid w:val="7E6C166B"/>
    <w:rsid w:val="7E8570DE"/>
    <w:rsid w:val="7E90221E"/>
    <w:rsid w:val="7EE81CCD"/>
    <w:rsid w:val="7EEA5A52"/>
    <w:rsid w:val="7EF45C3D"/>
    <w:rsid w:val="7EF73D5D"/>
    <w:rsid w:val="7EF77C71"/>
    <w:rsid w:val="7F0F0F94"/>
    <w:rsid w:val="7F7215AB"/>
    <w:rsid w:val="7F79558D"/>
    <w:rsid w:val="7FA146E7"/>
    <w:rsid w:val="7FB60743"/>
    <w:rsid w:val="7FE717B9"/>
    <w:rsid w:val="7FF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简历-简致简历求职简历应届生简历最新简历创意简历.docx</Template>
  <Pages>2</Pages>
  <Words>0</Words>
  <Characters>0</Characters>
  <Lines>1</Lines>
  <Paragraphs>1</Paragraphs>
  <TotalTime>5</TotalTime>
  <ScaleCrop>false</ScaleCrop>
  <LinksUpToDate>false</LinksUpToDate>
  <CharactersWithSpaces>10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2017-07-02T12:17:00Z</dcterms:created>
  <dc:creator>kedao</dc:creator>
  <cp:lastModifiedBy>一花一世界</cp:lastModifiedBy>
  <dcterms:modified xsi:type="dcterms:W3CDTF">2020-10-27T15:09:38Z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