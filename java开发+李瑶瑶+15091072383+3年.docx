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74295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5.85pt;height:23.2pt;width:517.45pt;z-index:251658240;mso-width-relative:page;mso-height-relative:page;" coordorigin="1000,3618" coordsize="10349,464" o:gfxdata="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HWZ3odoAAAAKAQAADwAAAAAAAAABACAA&#10;AAAiAAAAZHJzL2Rvd25yZXYueG1sUEsBAhQAFAAAAAgAh07iQAn8/giaAwAAXQoAAA4AAAAAAAAA&#10;AQAgAAAAKQEAAGRycy9lMm9Eb2MueG1sUEsFBgAAAAAGAAYAWQEAADU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6863715</wp:posOffset>
                </wp:positionV>
                <wp:extent cx="6435725" cy="124396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7778115"/>
                          <a:ext cx="6435725" cy="1243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540.45pt;height:97.95pt;width:506.75pt;z-index:251663360;mso-width-relative:page;mso-height-relative:page;" filled="f" stroked="f" coordsize="21600,21600" o:gfxdata="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xhU5jbAAAADQEAAA8AAAAAAAAAAQAgAAAAIgAAAGRycy9kb3ducmV2LnhtbFBL&#10;AQIUABQAAAAIAIdO4kCVzb1P8wEAANg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66432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sYavNUAAAALAQAADwAAAAAAAAABACAAAAAiAAAAZHJzL2Rvd25yZXYueG1s&#10;UEsBAhQAFAAAAAgAh07iQDkY+9L7AQAA5AMAAA4AAAAAAAAAAQAgAAAAJAEAAGRycy9lMm9Eb2Mu&#10;eG1sUEsFBgAAAAAGAAYAWQEAAJE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0" w:num="1"/>
          <w:docGrid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173355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手机：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150-9107-2383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微信：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randylee1130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地址：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西安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雁塔区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80.5pt;margin-top:13.65pt;height:99.45pt;width:179.4pt;z-index:251657216;mso-width-relative:page;mso-height-relative:page;" filled="f" stroked="f" coordsize="21600,21600" o:gfxdata="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ekp3dsAAAAKAQAADwAAAAAAAAABACAAAAAiAAAAZHJzL2Rvd25yZXYueG1s&#10;UEsBAhQAFAAAAAgAh07iQJSA05j1AQAA2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手机：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150-9107-2383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微信：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randylee1130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地址：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西安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雁塔区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169545</wp:posOffset>
                </wp:positionV>
                <wp:extent cx="259016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59016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   名：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李瑶瑶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  历：  本科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Java开发工程师（在职）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9.5pt;margin-top:13.35pt;height:99.45pt;width:203.95pt;z-index:251656192;mso-width-relative:page;mso-height-relative:page;" filled="f" stroked="f" coordsize="21600,21600" o:gfxdata="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7H7J3AAAAAoBAAAPAAAAAAAAAAEAIAAAACIAAABkcnMvZG93bnJldi54bWxQ&#10;SwECFAAUAAAACACHTuJA/1bcGPMBAADZ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   名：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李瑶瑶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  历：  本科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Java开发工程师（在职）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4644390</wp:posOffset>
                </wp:positionV>
                <wp:extent cx="6571615" cy="294640"/>
                <wp:effectExtent l="19050" t="12700" r="635" b="3556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项目经验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365.7pt;height:23.2pt;width:517.45pt;z-index:251653120;mso-width-relative:page;mso-height-relative:page;" coordorigin="1000,3618" coordsize="10349,464" o:gfxdata="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C6Sa1PcAAAADAEA&#10;AA8AAAAAAAAAAQAgAAAAIgAAAGRycy9kb3ducmV2LnhtbFBLAQIUABQAAAAIAIdO4kAwf6/zpQMA&#10;AFoKAAAOAAAAAAAAAAEAIAAAACsBAABkcnMvZTJvRG9jLnhtbFBLBQYAAAAABgAGAFkBAABCBwAA&#10;AAA=&#10;">
                <o:lock v:ext="edit" aspectratio="f"/>
                <v:line id="_x0000_s1026" o:spid="_x0000_s1026" o:spt="20" style="position:absolute;left:7097;top:-406;height:8504;width:0;rotation:-5898240f;" filled="f" stroked="t" coordsize="21600,21600" o:gfxdata="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oIeL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_x0000_s1026" o:spid="_x0000_s1026" o:spt="203" style="position:absolute;left:1000;top:3618;height:464;width:1966;" coordorigin="1000,3618" coordsize="1966,46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DkseZLwAAADa&#10;AAAADwAAAGRycy9kb3ducmV2LnhtbEWPQWvCQBSE7wX/w/IEb81uBEuJWT2IlhxaaKM/4JF9JtHs&#10;25hdE/vvu4VCj8PMfMPk24ftxEiDbx1rSBMFgrhypuVaw+l4eH4F4QOywc4xafgmD9vN7CnHzLiJ&#10;v2gsQy0ihH2GGpoQ+kxKXzVk0SeuJ47e2Q0WQ5RDLc2AU4TbTi6VepEWW44LDfa0a6i6lnerYere&#10;y0t631X920dBB7rtV58npfVinqo1iECP8B/+axd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Hm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_x0000_s1026" o:spid="_x0000_s1026" o:spt="1" style="position:absolute;left:1370;top:3618;height:455;width:1558;v-text-anchor:middle;" filled="f" stroked="f" coordsize="21600,21600" o:gfxdata="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iFa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项目经验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1361440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07.2pt;height:23.2pt;width:517.45pt;z-index:251665408;mso-width-relative:page;mso-height-relative:page;" coordorigin="1000,3618" coordsize="10349,464" o:gfxdata="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mENNRtwAAAAMAQAADwAAAAAA&#10;AAABACAAAAAiAAAAZHJzL2Rvd25yZXYueG1sUEsBAhQAFAAAAAgAh07iQN9nBBSeAwAAXQoAAA4A&#10;AAAAAAAAAQAgAAAAKwEAAGRycy9lMm9Eb2MueG1sUEsFBgAAAAAGAAYAWQEAADs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专业技能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1697990</wp:posOffset>
                </wp:positionV>
                <wp:extent cx="6435725" cy="320357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4639310"/>
                          <a:ext cx="6435725" cy="320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熟练运用Java语言进行面向对象程序设计，有良好的编程习惯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熟悉I/O，线程，集合，反射和Java常用的单例、模板、装饰、工厂、代理等设计模式；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熟练掌握MySQL数据库语言的基本操作及JDBC数据库连接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,了解Oracle数据库的基本操作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熟练使用Servlet、Jsp配合Tomcat容器实现Java Web项目开发，并熟练掌握Tomcat等Web容器进行服务器编程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MVC设计模式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Spring、SpringMVC、Mybatis、Spring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oot等主流开源框架技术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SpringCloud微服务架构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熟练运用HTML、CSS、JavaScript、AJAX、JSON技术，对网页进行控制及美化等操作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熟练使用开发工具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IDEA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、SQLyog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Navicat Premium、Notepad+、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postman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等相关开发工具进行开发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熟练使用SVN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Git和Maven 等项目管理工具进行开发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熟悉常用的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Linux命令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docker容器技术；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133.7pt;height:252.25pt;width:506.75pt;z-index:251651072;mso-width-relative:page;mso-height-relative:page;" filled="f" stroked="f" coordsize="21600,21600" o:gfxdata="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PyWMvcAAAACwEAAA8A&#10;AAAAAAAAAQAgAAAAIgAAAGRycy9kb3ducmV2LnhtbFBLAQIUABQAAAAIAIdO4kAJNYcW2gEAAJkD&#10;AAAOAAAAAAAAAAEAIAAAACsBAABkcnMvZTJvRG9jLnhtbFBLBQYAAAAABgAGAFkBAAB3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熟练运用Java语言进行面向对象程序设计，有良好的编程习惯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熟悉I/O，线程，集合，反射和Java常用的单例、模板、装饰、工厂、代理等设计模式；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熟练掌握MySQL数据库语言的基本操作及JDBC数据库连接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,了解Oracle数据库的基本操作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熟练使用Servlet、Jsp配合Tomcat容器实现Java Web项目开发，并熟练掌握Tomcat等Web容器进行服务器编程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MVC设计模式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Spring、SpringMVC、Mybatis、Spring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oot等主流开源框架技术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SpringCloud微服务架构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熟练运用HTML、CSS、JavaScript、AJAX、JSON技术，对网页进行控制及美化等操作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熟练使用开发工具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IDEA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、SQLyog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Navicat Premium、Notepad+、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postman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等相关开发工具进行开发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熟练使用SVN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Git和Maven 等项目管理工具进行开发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熟悉常用的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Linux命令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docker容器技术；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427136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5031105</wp:posOffset>
                </wp:positionV>
                <wp:extent cx="6270625" cy="386905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386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星辉物流商贸系统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软件环境：JDK1.8，MySQL，Redis等。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开发工具：IDEA、postman，Navicat Premium，Notepad++等。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使用技术：SpringBoot+Mybatis+MybatisPlus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项目描述：星辉物流商贸管理系统是为了适应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功能描述：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系统管理：个人信息、自定义设置、初始化系统、数据备份恢复、实现系统登录、首页功能设计与开发、页面设计、用户管理、系统角色和权限的管理和分配。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财务管理：查询、转帐、存取、收支等管理。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报表管理：帐务、订单、月总结等相关报表展示、生成、导出、打印等。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会员管理：会员用户的注册登录，会员用户的自动下单、会员用户的物流预估费用分析。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积分商城：积分的获取，积分的兑换，积分的管理。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基础设置：物流人员信息，物流网点信息，物流车辆与GPS参数绑定。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物流托运系统：物流线路的优化，GPS的实时信息传输。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55pt;margin-top:396.15pt;height:304.65pt;width:493.75pt;z-index:254427136;mso-width-relative:page;mso-height-relative:page;" filled="f" stroked="f" coordsize="21600,21600" o:gfxdata="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0MSBf3QAAAAwBAAAPAAAAAAAAAAEAIAAA&#10;ACIAAABkcnMvZG93bnJldi54bWxQSwECFAAUAAAACACHTuJAQfTs184BAACOAwAADgAAAAAAAAAB&#10;ACAAAAAs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星辉物流商贸系统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软件环境：JDK1.8，MySQL，Redis等。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开发工具：IDEA、postman，Navicat Premium，Notepad++等。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使用技术：SpringBoot+Mybatis+MybatisPlus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项目描述：星辉物流商贸管理系统是为了适应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</w:t>
                      </w:r>
                      <w:r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业务的不断发展的现状而开发的一套管理平台，实现了“决策、管理、操作”一体化运作。系统在满足各层基本操作的同时，做到了管理层协调管理的简化，进行有效的控制运营。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功能描述： 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系统管理：个人信息、自定义设置、初始化系统、数据备份恢复、实现系统登录、首页功能设计与开发、页面设计、用户管理、系统角色和权限的管理和分配。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财务管理：查询、转帐、存取、收支等管理。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报表管理：帐务、订单、月总结等相关报表展示、生成、导出、打印等。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会员管理：会员用户的注册登录，会员用户的自动下单、会员用户的物流预估费用分析。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积分商城：积分的获取，积分的兑换，积分的管理。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基础设置：物流人员信息，物流网点信息，物流车辆与GPS参数绑定。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物流托运系统：物流线路的优化，GPS的实时信息传输。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</w:rPr>
        <w:drawing>
          <wp:anchor distT="0" distB="0" distL="114300" distR="114300" simplePos="0" relativeHeight="254411776" behindDoc="0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78740</wp:posOffset>
            </wp:positionV>
            <wp:extent cx="781050" cy="1184910"/>
            <wp:effectExtent l="0" t="0" r="0" b="15240"/>
            <wp:wrapNone/>
            <wp:docPr id="9" name="图片 9" descr="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 w:cs="Times New Roman"/>
          <w:color w:val="595959" w:themeColor="text1" w:themeTint="A6"/>
          <w:kern w:val="24"/>
          <w:sz w:val="20"/>
          <w:szCs w:val="2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627440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57150</wp:posOffset>
                </wp:positionV>
                <wp:extent cx="6270625" cy="5014595"/>
                <wp:effectExtent l="0" t="0" r="0" b="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625" cy="5014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职责描述：在项目开发中，我主要负责，权限控制，报表管理，会员管理等后端代码开发工作。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权限控制：采用shiro框架对不同的用户维护其角色信息，根据角色信息维护资源访问信息。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报表管理：根据用户的角色提供相应的报表查询权限、报表的前端页面分页展示、国际化信息、报表文档的导入导出、自动定时发送报表邮件等功能。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会员管理：会员用户的注册登录功能。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积分商城：积分限时抢购商品的高并发问题解决方案研究。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企业自动化办公平台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软件环境：Windows 7，JDK1.8，Tomcat8.5、MySQL等。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开发工具：IDEA、postman，SQLyog，EditPlus等。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使用技术：SSM，SpringSecurity，Redis、Bootstrap。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项目描述：本项目采用B/S架构实现了公司的自动化办公，将诸如信息采集、查询、统计等功能与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体业务密切关联，极大得方便了企业领导的管理和决策。该项目采用SSM框架开发，主要功能有：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1、人事管理：人事档案、考勤管理、培训管理、人事调整、绩效考核、劳务合同、薪酬管理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2、项目管理：项目立项、项目计划、合同管理、项目监控、项目流程定制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3、会议管理：会议计划、会议通知、会议室管理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4、系统管理：部门管理、职务管理、用户管理、角色管理、权限管理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5、工作流：公文管理、表单定义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职责描述：在项目开发中，我主要负责系统管理中的用户、角色、权限管理：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技术应用：包括用户注册登录，对用户信息的处理、用户角色权限的分配，在用户注册时对用户输入的密码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行MD5加密处理，用户信息共享，并对用户数据进行POI的导出及导入。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4.5pt;height:394.85pt;width:493.75pt;z-index:262744064;mso-width-relative:page;mso-height-relative:page;" filled="f" stroked="f" coordsize="21600,21600" o:gfxdata="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KP7lo2gAAAAkBAAAPAAAAAAAAAAEAIAAAACIA&#10;AABkcnMvZG93bnJldi54bWxQSwECFAAUAAAACACHTuJAK2spqc4BAACOAwAADgAAAAAAAAABACAA&#10;AAAp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职责描述：在项目开发中，我主要负责，权限控制，报表管理，会员管理等后端代码开发工作。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权限控制：采用shiro框架对不同的用户维护其角色信息，根据角色信息维护资源访问信息。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报表管理：根据用户的角色提供相应的报表查询权限、报表的前端页面分页展示、国际化信息、报表文档的导入导出、自动定时发送报表邮件等功能。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会员管理：会员用户的注册登录功能。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积分商城：积分限时抢购商品的高并发问题解决方案研究。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企业自动化办公平台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软件环境：Windows 7，JDK1.8，Tomcat8.5、MySQL等。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开发工具：IDEA、postman，SQLyog，EditPlus等。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使用技术：SSM，SpringSecurity，Redis、Bootstrap。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项目描述：本项目采用B/S架构实现了公司的自动化办公，将诸如信息采集、查询、统计等功能与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体业务密切关联，极大得方便了企业领导的管理和决策。该项目采用SSM框架开发，主要功能有：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1、人事管理：人事档案、考勤管理、培训管理、人事调整、绩效考核、劳务合同、薪酬管理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2、项目管理：项目立项、项目计划、合同管理、项目监控、项目流程定制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3、会议管理：会议计划、会议通知、会议室管理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4、系统管理：部门管理、职务管理、用户管理、角色管理、权限管理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5、工作流：公文管理、表单定义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职责描述：在项目开发中，我主要负责系统管理中的用户、角色、权限管理：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技术应用：包括用户注册登录，对用户信息的处理、用户角色权限的分配，在用户注册时对用户输入的密码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行MD5加密处理，用户信息共享，并对用户数据进行POI的导出及导入。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62736896" behindDoc="1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-147320</wp:posOffset>
                </wp:positionV>
                <wp:extent cx="73660" cy="8822055"/>
                <wp:effectExtent l="9525" t="0" r="12065" b="1714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882205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0.2pt;margin-top:-11.6pt;height:694.65pt;width:5.8pt;z-index:-240579584;mso-width-relative:page;mso-height-relative:page;" filled="f" stroked="t" coordsize="21600,21600" o:gfxdata="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7iU91wAAAAwBAAAPAAAAAAAAAAEAIAAAACIAAABkcnMvZG93&#10;bnJldi54bWxQSwECFAAUAAAACACHTuJA3e55tAECAADqAwAADgAAAAAAAAABACAAAAAmAQAAZHJz&#10;L2Uyb0RvYy54bWxQSwUGAAAAAAYABgBZAQAAmQ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95796480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6172835</wp:posOffset>
                </wp:positionV>
                <wp:extent cx="6435725" cy="2238375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20.3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中软国际有限公司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所属部门：中软国际华为业务群/云核心网业务线/云核心网事业部/分组交付部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 1.开发项目组新需求。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2.适配已有特性的迭代。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="1100" w:leftChars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3.优化特性的使用性能和现网问题。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2019.12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上海国基电子有限责任公司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Java开发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工作职责：1、进行详细功能模块设计，代码开发，配合测试，高质量完成项目；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2、按照项目的具体流程，参与部门的总体设计评审；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3、完成项目技术部研发组经理交付的其他任务。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5.3pt;margin-top:486.05pt;height:176.25pt;width:506.75pt;z-index:395796480;mso-width-relative:page;mso-height-relative:page;" filled="f" stroked="f" coordsize="21600,21600" o:gfxdata="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Vx0E90AAAAMAQAADwAAAAAAAAABACAAAAAiAAAAZHJzL2Rvd25yZXYueG1sUEsBAhQAFAAAAAgA&#10;h07iQPhpHNXnAQAAzgMAAA4AAAAAAAAAAQAgAAAAL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20.3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中软国际有限公司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所属部门：中软国际华为业务群/云核心网业务线/云核心网事业部/分组交付部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 1.开发项目组新需求。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2.适配已有特性的迭代。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left="1100" w:leftChars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3.优化特性的使用性能和现网问题。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2019.12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上海国基电子有限责任公司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Java开发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工作职责：1、进行详细功能模块设计，代码开发，配合测试，高质量完成项目；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2、按照项目的具体流程，参与部门的总体设计评审；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3、完成项目技术部研发组经理交付的其他任务。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35144601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5839460</wp:posOffset>
                </wp:positionV>
                <wp:extent cx="6571615" cy="294640"/>
                <wp:effectExtent l="19050" t="12700" r="635" b="3556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7" name="直接连接符 4"/>
                        <wps:cNvCnPr/>
                        <wps:spPr>
                          <a:xfrm rot="16200000">
                            <a:off x="7097" y="-392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6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pt;margin-top:459.8pt;height:23.2pt;width:517.45pt;z-index:351446016;mso-width-relative:page;mso-height-relative:page;" coordorigin="1000,3618" coordsize="10349,464" o:gfxdata="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CuF9Bo3AAAAAwBAAAPAAAA&#10;AAAAAAEAIAAAACIAAABkcnMvZG93bnJldi54bWxQSwECFAAUAAAACACHTuJA065m3KADAABaCgAA&#10;DgAAAAAAAAABACAAAAArAQAAZHJzL2Uyb0RvYy54bWxQSwUGAAAAAAYABgBZAQAAPQcAAAAA&#10;">
                <o:lock v:ext="edit" aspectratio="f"/>
                <v:line id="直接连接符 4" o:spid="_x0000_s1026" o:spt="20" style="position:absolute;left:7097;top:-392;height:8504;width:0;rotation:-5898240f;" filled="f" stroked="t" coordsize="21600,21600" o:gfxdata="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MiWD7sAAADa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rlkWNLsAAADb&#10;AAAADwAAAGRycy9kb3ducmV2LnhtbEVPzWrCQBC+F3yHZQRvzW4ES4lZPYiWHFpoow8wZMckmp2N&#10;2TWxb98tFHqbj+938u3DdmKkwbeONaSJAkFcOdNyreF0PDy/gvAB2WDnmDR8k4ftZvaUY2bcxF80&#10;lqEWMYR9hhqaEPpMSl81ZNEnrieO3NkNFkOEQy3NgFMMt51cKvUiLbYcGxrsaddQdS3vVsPUvZeX&#10;9L6r+rePgg50268+T0rrxTxVaxCBHuFf/OcuTJy/hN9f4gFy8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kWN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40J6iLoAAADb&#10;AAAADwAAAGRycy9kb3ducmV2LnhtbEVPPWvDMBDdA/0P4grdEjkZgnGjBFIobfAQ6rb7VbrYJtbJ&#10;SLId//sqUOh2j/d5u8PNdmIkH1rHCtarDASxdqblWsHX5+syBxEissHOMSmYKcBh/7DYYWHcxB80&#10;VrEWKYRDgQqaGPtCyqAbshhWridO3MV5izFBX0vjcUrhtpObLNtKiy2nhgZ7emlIX6vBKvh2l+Nk&#10;9Q+fxvncDm+l1zovlXp6XGfPICLd4r/4z/1u0vwt3H9J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Qnq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6004608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4950460</wp:posOffset>
                </wp:positionV>
                <wp:extent cx="6435725" cy="1190625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572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.07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宝鸡文理学院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机械工程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2pt;margin-top:389.8pt;height:93.75pt;width:506.75pt;z-index:296004608;mso-width-relative:page;mso-height-relative:page;" filled="f" stroked="f" coordsize="21600,21600" o:gfxdata="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xnM4dsAAAALAQAADwAAAAAAAAABACAAAAAi&#10;AAAAZHJzL2Rvd25yZXYueG1sUEsBAhQAFAAAAAgAh07iQNszupbOAQAAjgMAAA4AAAAAAAAAAQAg&#10;AAAAKg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.07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eastAsia="zh-CN"/>
                        </w:rPr>
                        <w:t>宝鸡文理学院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>机械工程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C语言程序设计，数据库原理与应用，计算机原理及接口技术，数据通讯及计算机网络，信号与系统，单片机原理及应用（汇编、C语言编程），电梯控制系统（PLC语言编程）。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Chars="0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738288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4649470</wp:posOffset>
                </wp:positionV>
                <wp:extent cx="6571615" cy="294640"/>
                <wp:effectExtent l="19050" t="12700" r="635" b="35560"/>
                <wp:wrapNone/>
                <wp:docPr id="119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20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21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122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123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教育背景</w:t>
                                </w:r>
                              </w:p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66.1pt;height:23.2pt;width:517.45pt;z-index:273828864;mso-width-relative:page;mso-height-relative:page;" coordorigin="1000,3618" coordsize="10349,464" o:gfxdata="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Jk99VtwAAAAMAQAADwAA&#10;AAAAAAABACAAAAAiAAAAZHJzL2Rvd25yZXYueG1sUEsBAhQAFAAAAAgAh07iQC/pC7GhAwAAYwoA&#10;AA4AAAAAAAAAAQAgAAAAKwEAAGRycy9lMm9Eb2MueG1sUEsFBgAAAAAGAAYAWQEAAD4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5vpoZLwAAADc&#10;AAAADwAAAGRycy9kb3ducmV2LnhtbEWPQWsCMRCF7wX/QxjBW80qWMpqFBQEj2pr63FIxs3iZrJs&#10;oqv/3jkUepvhvXnvm8XqERp1py7VkQ1MxgUoYhtdzZWB76/t+yeolJEdNpHJwJMSrJaDtwWWLvZ8&#10;oPsxV0pCOJVowOfcllon6ylgGseWWLRL7AJmWbtKuw57CQ+NnhbFhw5YszR4bGnjyV6Pt2DA/u5v&#10;vF/7dntap/7kf862mZ2NGQ0nxRxUpkf+N/9d75zgTwVfnpEJ9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6aG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mp5aX7oAAADc&#10;AAAADwAAAGRycy9kb3ducmV2LnhtbEVPzYrCMBC+C/sOYRb2pkkLK1KNHmQVDy5o9QGGZmyrzaTb&#10;ROu+vREEb/Px/c5scbeNuFHna8cakpECQVw4U3Op4XhYDScgfEA22DgmDf/kYTH/GMwwM67nPd3y&#10;UIoYwj5DDVUIbSalLyqy6EeuJY7cyXUWQ4RdKU2HfQy3jUyVGkuLNceGCltaVlRc8qvV0Dfb/Jxc&#10;l0W7/t3Qiv5+vndHpfXXZ6KmIALdw1v8cm9MnJ+m8HwmX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nlpf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VemXDLoAAADc&#10;AAAADwAAAGRycy9kb3ducmV2LnhtbEVPyWrDMBC9F/IPYgK9NXJcKMGJEmggtCWH0iz3iTSxTa2R&#10;keTt76tCobd5vHU2u9E2oicfascKlosMBLF2puZSweV8eFqBCBHZYOOYFEwUYLedPWywMG7gL+pP&#10;sRQphEOBCqoY20LKoCuyGBauJU7c3XmLMUFfSuNxSOG2kXmWvUiLNaeGClvaV6S/T51VcHX318Hq&#10;G3/002fdvR291qujUo/zZbYGEWmM/+I/97tJ8/Nn+H0mX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6Zc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教育背景</w:t>
                          </w:r>
                        </w:p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5A56A1"/>
    <w:multiLevelType w:val="singleLevel"/>
    <w:tmpl w:val="595A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37E"/>
    <w:rsid w:val="000A610C"/>
    <w:rsid w:val="000C233C"/>
    <w:rsid w:val="001D4897"/>
    <w:rsid w:val="001E3984"/>
    <w:rsid w:val="003A550E"/>
    <w:rsid w:val="006A71BB"/>
    <w:rsid w:val="00931EE2"/>
    <w:rsid w:val="00A439B5"/>
    <w:rsid w:val="00A45395"/>
    <w:rsid w:val="00B27215"/>
    <w:rsid w:val="00C25F89"/>
    <w:rsid w:val="00D22CC4"/>
    <w:rsid w:val="00DD38F3"/>
    <w:rsid w:val="00E375B7"/>
    <w:rsid w:val="00FB52AF"/>
    <w:rsid w:val="01114264"/>
    <w:rsid w:val="011A02B2"/>
    <w:rsid w:val="014228A5"/>
    <w:rsid w:val="015F6F89"/>
    <w:rsid w:val="016A3251"/>
    <w:rsid w:val="01A37BA2"/>
    <w:rsid w:val="01BF3EC2"/>
    <w:rsid w:val="01FE5819"/>
    <w:rsid w:val="02133D9C"/>
    <w:rsid w:val="02394CCE"/>
    <w:rsid w:val="027F20F2"/>
    <w:rsid w:val="028E7D24"/>
    <w:rsid w:val="029224B6"/>
    <w:rsid w:val="02A75360"/>
    <w:rsid w:val="02CC3EF5"/>
    <w:rsid w:val="02DA2B90"/>
    <w:rsid w:val="02F0230C"/>
    <w:rsid w:val="02FA5FC9"/>
    <w:rsid w:val="032D691A"/>
    <w:rsid w:val="03332FFE"/>
    <w:rsid w:val="03622D79"/>
    <w:rsid w:val="0399194C"/>
    <w:rsid w:val="039A3AF3"/>
    <w:rsid w:val="03B701BF"/>
    <w:rsid w:val="03BB29CD"/>
    <w:rsid w:val="03BC54CB"/>
    <w:rsid w:val="03C6056C"/>
    <w:rsid w:val="03E341F7"/>
    <w:rsid w:val="040C152C"/>
    <w:rsid w:val="043245D8"/>
    <w:rsid w:val="04597430"/>
    <w:rsid w:val="047173C4"/>
    <w:rsid w:val="04870376"/>
    <w:rsid w:val="04A05C3B"/>
    <w:rsid w:val="04B33FBD"/>
    <w:rsid w:val="04B6592C"/>
    <w:rsid w:val="04C819CC"/>
    <w:rsid w:val="04F502FE"/>
    <w:rsid w:val="05F73756"/>
    <w:rsid w:val="06074450"/>
    <w:rsid w:val="06433CD0"/>
    <w:rsid w:val="06BD582B"/>
    <w:rsid w:val="06D87F24"/>
    <w:rsid w:val="06FE23E4"/>
    <w:rsid w:val="07000AFD"/>
    <w:rsid w:val="07396739"/>
    <w:rsid w:val="07445E84"/>
    <w:rsid w:val="075F05D5"/>
    <w:rsid w:val="07931E83"/>
    <w:rsid w:val="07A0124A"/>
    <w:rsid w:val="07A2218F"/>
    <w:rsid w:val="07AC77E6"/>
    <w:rsid w:val="080C13EC"/>
    <w:rsid w:val="0827127A"/>
    <w:rsid w:val="083210E7"/>
    <w:rsid w:val="08775874"/>
    <w:rsid w:val="089A4E06"/>
    <w:rsid w:val="08C06DC6"/>
    <w:rsid w:val="08EC5BE2"/>
    <w:rsid w:val="09002099"/>
    <w:rsid w:val="09865E2E"/>
    <w:rsid w:val="09AB7620"/>
    <w:rsid w:val="09D70339"/>
    <w:rsid w:val="0A14081D"/>
    <w:rsid w:val="0A2053AC"/>
    <w:rsid w:val="0A370CD2"/>
    <w:rsid w:val="0A425AC4"/>
    <w:rsid w:val="0A467A76"/>
    <w:rsid w:val="0A6B7AAB"/>
    <w:rsid w:val="0A9D0A43"/>
    <w:rsid w:val="0AB23B47"/>
    <w:rsid w:val="0AB41CBC"/>
    <w:rsid w:val="0ABC4C56"/>
    <w:rsid w:val="0AC63DB3"/>
    <w:rsid w:val="0ACE27D3"/>
    <w:rsid w:val="0B000D1E"/>
    <w:rsid w:val="0B1C6261"/>
    <w:rsid w:val="0B1E487E"/>
    <w:rsid w:val="0B361EB8"/>
    <w:rsid w:val="0B687C4E"/>
    <w:rsid w:val="0B774055"/>
    <w:rsid w:val="0BA757B7"/>
    <w:rsid w:val="0BB241D9"/>
    <w:rsid w:val="0C227D0F"/>
    <w:rsid w:val="0C2B28DB"/>
    <w:rsid w:val="0C6D429B"/>
    <w:rsid w:val="0C744A02"/>
    <w:rsid w:val="0C974F20"/>
    <w:rsid w:val="0CC67950"/>
    <w:rsid w:val="0CD5090C"/>
    <w:rsid w:val="0CEE7681"/>
    <w:rsid w:val="0D082C60"/>
    <w:rsid w:val="0D105B00"/>
    <w:rsid w:val="0D2B4889"/>
    <w:rsid w:val="0D372967"/>
    <w:rsid w:val="0D7D7928"/>
    <w:rsid w:val="0DFC10CC"/>
    <w:rsid w:val="0E0209D9"/>
    <w:rsid w:val="0E362E81"/>
    <w:rsid w:val="0E4675B8"/>
    <w:rsid w:val="0E6A52AF"/>
    <w:rsid w:val="0E72278C"/>
    <w:rsid w:val="0E7B4839"/>
    <w:rsid w:val="0EA2030A"/>
    <w:rsid w:val="0EC35F51"/>
    <w:rsid w:val="0ECE1124"/>
    <w:rsid w:val="0ED06A20"/>
    <w:rsid w:val="0ED14BC5"/>
    <w:rsid w:val="0F1868B3"/>
    <w:rsid w:val="0F383EDF"/>
    <w:rsid w:val="0F3F3FD3"/>
    <w:rsid w:val="0F791DBD"/>
    <w:rsid w:val="0F7F34B1"/>
    <w:rsid w:val="0F872459"/>
    <w:rsid w:val="0F9829CD"/>
    <w:rsid w:val="0FC26550"/>
    <w:rsid w:val="0FDE7351"/>
    <w:rsid w:val="0FEE522D"/>
    <w:rsid w:val="100271F5"/>
    <w:rsid w:val="103B09A1"/>
    <w:rsid w:val="10A2232D"/>
    <w:rsid w:val="10CA0A29"/>
    <w:rsid w:val="10F158AD"/>
    <w:rsid w:val="11012777"/>
    <w:rsid w:val="11193A72"/>
    <w:rsid w:val="11286EAA"/>
    <w:rsid w:val="113C0AE5"/>
    <w:rsid w:val="113E023E"/>
    <w:rsid w:val="125873C4"/>
    <w:rsid w:val="12916253"/>
    <w:rsid w:val="12A14022"/>
    <w:rsid w:val="131B2293"/>
    <w:rsid w:val="134F2ECB"/>
    <w:rsid w:val="137B4336"/>
    <w:rsid w:val="13A1218D"/>
    <w:rsid w:val="13BA5174"/>
    <w:rsid w:val="13CC21FA"/>
    <w:rsid w:val="13DD17B3"/>
    <w:rsid w:val="147D4ED6"/>
    <w:rsid w:val="148B0611"/>
    <w:rsid w:val="14990060"/>
    <w:rsid w:val="14FF58BE"/>
    <w:rsid w:val="152E31A3"/>
    <w:rsid w:val="15314CCD"/>
    <w:rsid w:val="15351661"/>
    <w:rsid w:val="15674BCF"/>
    <w:rsid w:val="15681D67"/>
    <w:rsid w:val="156E2939"/>
    <w:rsid w:val="15954D63"/>
    <w:rsid w:val="15A45928"/>
    <w:rsid w:val="15B30C64"/>
    <w:rsid w:val="15B40F67"/>
    <w:rsid w:val="15BC62FA"/>
    <w:rsid w:val="16072537"/>
    <w:rsid w:val="16170B2C"/>
    <w:rsid w:val="161E2C2C"/>
    <w:rsid w:val="1622425A"/>
    <w:rsid w:val="163C725D"/>
    <w:rsid w:val="168C14D2"/>
    <w:rsid w:val="168C2B8A"/>
    <w:rsid w:val="16C04DC0"/>
    <w:rsid w:val="16C70B62"/>
    <w:rsid w:val="174D60C3"/>
    <w:rsid w:val="175E7311"/>
    <w:rsid w:val="176B66C2"/>
    <w:rsid w:val="17FB0A11"/>
    <w:rsid w:val="18701B5B"/>
    <w:rsid w:val="18CE49BC"/>
    <w:rsid w:val="18CF5777"/>
    <w:rsid w:val="18D30C72"/>
    <w:rsid w:val="18DC5A1F"/>
    <w:rsid w:val="18E236C1"/>
    <w:rsid w:val="18EC3EFA"/>
    <w:rsid w:val="18F63DFD"/>
    <w:rsid w:val="18FC7B9C"/>
    <w:rsid w:val="192C7BD5"/>
    <w:rsid w:val="19366785"/>
    <w:rsid w:val="19560182"/>
    <w:rsid w:val="19703AEA"/>
    <w:rsid w:val="19BA17B9"/>
    <w:rsid w:val="19C132A3"/>
    <w:rsid w:val="19E73662"/>
    <w:rsid w:val="1A07006F"/>
    <w:rsid w:val="1A21364C"/>
    <w:rsid w:val="1A2169CF"/>
    <w:rsid w:val="1A607578"/>
    <w:rsid w:val="1A655A64"/>
    <w:rsid w:val="1A6A4CF5"/>
    <w:rsid w:val="1A855398"/>
    <w:rsid w:val="1A9D4D06"/>
    <w:rsid w:val="1AB50977"/>
    <w:rsid w:val="1AD973A5"/>
    <w:rsid w:val="1AF132EB"/>
    <w:rsid w:val="1AF35FC0"/>
    <w:rsid w:val="1B22168D"/>
    <w:rsid w:val="1B520CCB"/>
    <w:rsid w:val="1B7457CE"/>
    <w:rsid w:val="1B7C7ABC"/>
    <w:rsid w:val="1B805FAD"/>
    <w:rsid w:val="1B8667A6"/>
    <w:rsid w:val="1B952D8C"/>
    <w:rsid w:val="1BA57999"/>
    <w:rsid w:val="1BAF7A77"/>
    <w:rsid w:val="1BB87D5E"/>
    <w:rsid w:val="1BCE6C01"/>
    <w:rsid w:val="1BE36E56"/>
    <w:rsid w:val="1BED1392"/>
    <w:rsid w:val="1BFF3A83"/>
    <w:rsid w:val="1C214765"/>
    <w:rsid w:val="1C51276B"/>
    <w:rsid w:val="1C60086F"/>
    <w:rsid w:val="1C604F66"/>
    <w:rsid w:val="1CCC0B6E"/>
    <w:rsid w:val="1CEB0082"/>
    <w:rsid w:val="1D24112E"/>
    <w:rsid w:val="1D4519FC"/>
    <w:rsid w:val="1D5D29B9"/>
    <w:rsid w:val="1DCE2A7B"/>
    <w:rsid w:val="1DD27E8F"/>
    <w:rsid w:val="1DD83E62"/>
    <w:rsid w:val="1E1A73B6"/>
    <w:rsid w:val="1E1B4CD2"/>
    <w:rsid w:val="1E400B41"/>
    <w:rsid w:val="1E782690"/>
    <w:rsid w:val="1EBB2684"/>
    <w:rsid w:val="1EC121DE"/>
    <w:rsid w:val="1EDD3FC2"/>
    <w:rsid w:val="1EE3255A"/>
    <w:rsid w:val="1EEC3606"/>
    <w:rsid w:val="1EF42AFA"/>
    <w:rsid w:val="1EF90B02"/>
    <w:rsid w:val="1F8427FE"/>
    <w:rsid w:val="1FA3102A"/>
    <w:rsid w:val="1FC00C86"/>
    <w:rsid w:val="1FC642D5"/>
    <w:rsid w:val="1FD60EA6"/>
    <w:rsid w:val="1FEA2D0B"/>
    <w:rsid w:val="1FF71CCA"/>
    <w:rsid w:val="201A20B6"/>
    <w:rsid w:val="201C376E"/>
    <w:rsid w:val="20206678"/>
    <w:rsid w:val="20406856"/>
    <w:rsid w:val="20541E12"/>
    <w:rsid w:val="209310E8"/>
    <w:rsid w:val="2094224A"/>
    <w:rsid w:val="20A473FE"/>
    <w:rsid w:val="210E4E7C"/>
    <w:rsid w:val="211D4DBE"/>
    <w:rsid w:val="21652ADB"/>
    <w:rsid w:val="21735153"/>
    <w:rsid w:val="218D0BE6"/>
    <w:rsid w:val="21943B2E"/>
    <w:rsid w:val="21A13753"/>
    <w:rsid w:val="220A60A9"/>
    <w:rsid w:val="221479D2"/>
    <w:rsid w:val="22610757"/>
    <w:rsid w:val="227A77BC"/>
    <w:rsid w:val="228D254B"/>
    <w:rsid w:val="22C755C6"/>
    <w:rsid w:val="22E344AD"/>
    <w:rsid w:val="22EE5AAA"/>
    <w:rsid w:val="231C769B"/>
    <w:rsid w:val="23270C6D"/>
    <w:rsid w:val="232C0FB0"/>
    <w:rsid w:val="23360C9D"/>
    <w:rsid w:val="23A678D4"/>
    <w:rsid w:val="23EB348D"/>
    <w:rsid w:val="24231CB1"/>
    <w:rsid w:val="242C68E7"/>
    <w:rsid w:val="24701E02"/>
    <w:rsid w:val="247F07DA"/>
    <w:rsid w:val="24881F57"/>
    <w:rsid w:val="24D52EAA"/>
    <w:rsid w:val="24F06904"/>
    <w:rsid w:val="252E51EB"/>
    <w:rsid w:val="25495160"/>
    <w:rsid w:val="25603F39"/>
    <w:rsid w:val="25636685"/>
    <w:rsid w:val="256A62FF"/>
    <w:rsid w:val="25B0731F"/>
    <w:rsid w:val="25B713FB"/>
    <w:rsid w:val="25D67D94"/>
    <w:rsid w:val="25EA42DA"/>
    <w:rsid w:val="26031043"/>
    <w:rsid w:val="2663077B"/>
    <w:rsid w:val="26A8580C"/>
    <w:rsid w:val="26B77801"/>
    <w:rsid w:val="26DA3451"/>
    <w:rsid w:val="271A0E38"/>
    <w:rsid w:val="271D48AF"/>
    <w:rsid w:val="2749705A"/>
    <w:rsid w:val="27701B0C"/>
    <w:rsid w:val="277B6108"/>
    <w:rsid w:val="27B64406"/>
    <w:rsid w:val="27D63E39"/>
    <w:rsid w:val="27DA2199"/>
    <w:rsid w:val="27E44CEF"/>
    <w:rsid w:val="27F62762"/>
    <w:rsid w:val="27F80AA1"/>
    <w:rsid w:val="27FC6C5A"/>
    <w:rsid w:val="28372A70"/>
    <w:rsid w:val="285C340A"/>
    <w:rsid w:val="28945C1B"/>
    <w:rsid w:val="28A674E9"/>
    <w:rsid w:val="28DD5EE1"/>
    <w:rsid w:val="28EC3B8B"/>
    <w:rsid w:val="29192C59"/>
    <w:rsid w:val="291D72F8"/>
    <w:rsid w:val="292B4EB1"/>
    <w:rsid w:val="292E241C"/>
    <w:rsid w:val="29431ECD"/>
    <w:rsid w:val="294F028D"/>
    <w:rsid w:val="29526113"/>
    <w:rsid w:val="297661B4"/>
    <w:rsid w:val="29A35B2C"/>
    <w:rsid w:val="29DF4AF5"/>
    <w:rsid w:val="29E15C4C"/>
    <w:rsid w:val="2A404030"/>
    <w:rsid w:val="2A61138A"/>
    <w:rsid w:val="2A6E5E0A"/>
    <w:rsid w:val="2ACB6D79"/>
    <w:rsid w:val="2ADC5CAC"/>
    <w:rsid w:val="2AEA0131"/>
    <w:rsid w:val="2B0A36B6"/>
    <w:rsid w:val="2B6E6100"/>
    <w:rsid w:val="2B72611B"/>
    <w:rsid w:val="2B771989"/>
    <w:rsid w:val="2BC7197F"/>
    <w:rsid w:val="2C2A53CE"/>
    <w:rsid w:val="2C3065B4"/>
    <w:rsid w:val="2CB43AC2"/>
    <w:rsid w:val="2CBA121D"/>
    <w:rsid w:val="2CDD4231"/>
    <w:rsid w:val="2CFC225F"/>
    <w:rsid w:val="2D2D7414"/>
    <w:rsid w:val="2D4B6315"/>
    <w:rsid w:val="2D937AB7"/>
    <w:rsid w:val="2DA44E6F"/>
    <w:rsid w:val="2DC15B5F"/>
    <w:rsid w:val="2DEC7260"/>
    <w:rsid w:val="2DF87F60"/>
    <w:rsid w:val="2E493E00"/>
    <w:rsid w:val="2E5D43F5"/>
    <w:rsid w:val="2E864400"/>
    <w:rsid w:val="2E9C12C3"/>
    <w:rsid w:val="2EF07DFB"/>
    <w:rsid w:val="2F0261A3"/>
    <w:rsid w:val="2F29240F"/>
    <w:rsid w:val="2F3F3D56"/>
    <w:rsid w:val="2F58303F"/>
    <w:rsid w:val="2F82363A"/>
    <w:rsid w:val="2F937919"/>
    <w:rsid w:val="2FA04B44"/>
    <w:rsid w:val="2FE721A1"/>
    <w:rsid w:val="2FFB0788"/>
    <w:rsid w:val="300F6800"/>
    <w:rsid w:val="303C5A78"/>
    <w:rsid w:val="304C19F3"/>
    <w:rsid w:val="308814A9"/>
    <w:rsid w:val="30AF10CE"/>
    <w:rsid w:val="30BB427E"/>
    <w:rsid w:val="30BE43A9"/>
    <w:rsid w:val="30D81530"/>
    <w:rsid w:val="311A7B9D"/>
    <w:rsid w:val="31346C61"/>
    <w:rsid w:val="3136726F"/>
    <w:rsid w:val="314B7EC4"/>
    <w:rsid w:val="31CA348A"/>
    <w:rsid w:val="31D83968"/>
    <w:rsid w:val="31DE388B"/>
    <w:rsid w:val="31FA6F07"/>
    <w:rsid w:val="32206C1C"/>
    <w:rsid w:val="3259016D"/>
    <w:rsid w:val="32590734"/>
    <w:rsid w:val="326A79A5"/>
    <w:rsid w:val="32953DF8"/>
    <w:rsid w:val="32AB3D53"/>
    <w:rsid w:val="32FA3872"/>
    <w:rsid w:val="33012F0B"/>
    <w:rsid w:val="331719EA"/>
    <w:rsid w:val="33517597"/>
    <w:rsid w:val="33535A4B"/>
    <w:rsid w:val="337253A5"/>
    <w:rsid w:val="337B4CE7"/>
    <w:rsid w:val="33D25794"/>
    <w:rsid w:val="343B47A1"/>
    <w:rsid w:val="3445394B"/>
    <w:rsid w:val="34496317"/>
    <w:rsid w:val="345C1F07"/>
    <w:rsid w:val="34800791"/>
    <w:rsid w:val="348A6619"/>
    <w:rsid w:val="34905896"/>
    <w:rsid w:val="34A103F8"/>
    <w:rsid w:val="34D228CC"/>
    <w:rsid w:val="35CC4B2C"/>
    <w:rsid w:val="35FD555B"/>
    <w:rsid w:val="360A5144"/>
    <w:rsid w:val="361D0796"/>
    <w:rsid w:val="36237944"/>
    <w:rsid w:val="36246C18"/>
    <w:rsid w:val="365D654E"/>
    <w:rsid w:val="366F4F26"/>
    <w:rsid w:val="36D213D4"/>
    <w:rsid w:val="371F6AA2"/>
    <w:rsid w:val="3721672E"/>
    <w:rsid w:val="37537C59"/>
    <w:rsid w:val="37705251"/>
    <w:rsid w:val="379F2BC4"/>
    <w:rsid w:val="380B55A6"/>
    <w:rsid w:val="382043DA"/>
    <w:rsid w:val="38641B54"/>
    <w:rsid w:val="38997C6C"/>
    <w:rsid w:val="38B604F6"/>
    <w:rsid w:val="38C37829"/>
    <w:rsid w:val="38CE47B6"/>
    <w:rsid w:val="38DE0241"/>
    <w:rsid w:val="38E10BC1"/>
    <w:rsid w:val="38EE0EF3"/>
    <w:rsid w:val="3939720C"/>
    <w:rsid w:val="395E7A6F"/>
    <w:rsid w:val="39917108"/>
    <w:rsid w:val="39A867BD"/>
    <w:rsid w:val="39FD44CF"/>
    <w:rsid w:val="3A26448B"/>
    <w:rsid w:val="3A2C1B5B"/>
    <w:rsid w:val="3A741D09"/>
    <w:rsid w:val="3A7544AE"/>
    <w:rsid w:val="3A7C4D78"/>
    <w:rsid w:val="3A8B2CD9"/>
    <w:rsid w:val="3AC70284"/>
    <w:rsid w:val="3ACD1C33"/>
    <w:rsid w:val="3AD1346B"/>
    <w:rsid w:val="3AEE36D7"/>
    <w:rsid w:val="3B3A2901"/>
    <w:rsid w:val="3B85793C"/>
    <w:rsid w:val="3BB1532A"/>
    <w:rsid w:val="3BC26DA8"/>
    <w:rsid w:val="3BC30733"/>
    <w:rsid w:val="3BD24960"/>
    <w:rsid w:val="3BEC7E26"/>
    <w:rsid w:val="3C402162"/>
    <w:rsid w:val="3C4A1E61"/>
    <w:rsid w:val="3C601D7E"/>
    <w:rsid w:val="3C61458C"/>
    <w:rsid w:val="3C640576"/>
    <w:rsid w:val="3C675DB5"/>
    <w:rsid w:val="3C7F19C6"/>
    <w:rsid w:val="3C956D6F"/>
    <w:rsid w:val="3CA50610"/>
    <w:rsid w:val="3CB21098"/>
    <w:rsid w:val="3CB43131"/>
    <w:rsid w:val="3CBD6E46"/>
    <w:rsid w:val="3CCD254A"/>
    <w:rsid w:val="3CD55D08"/>
    <w:rsid w:val="3CDD503B"/>
    <w:rsid w:val="3D691C22"/>
    <w:rsid w:val="3DA1535B"/>
    <w:rsid w:val="3DAA0613"/>
    <w:rsid w:val="3DFB5023"/>
    <w:rsid w:val="3E3A4830"/>
    <w:rsid w:val="3E566C6D"/>
    <w:rsid w:val="3E5E12F3"/>
    <w:rsid w:val="3E662AAB"/>
    <w:rsid w:val="3E80293B"/>
    <w:rsid w:val="3E9963F2"/>
    <w:rsid w:val="3EBB47CF"/>
    <w:rsid w:val="3ED26C7F"/>
    <w:rsid w:val="3ED70218"/>
    <w:rsid w:val="3F083517"/>
    <w:rsid w:val="3F16730C"/>
    <w:rsid w:val="3F805A87"/>
    <w:rsid w:val="3F9917E7"/>
    <w:rsid w:val="3FF15949"/>
    <w:rsid w:val="40053EFE"/>
    <w:rsid w:val="400B1C2B"/>
    <w:rsid w:val="401640BF"/>
    <w:rsid w:val="40282342"/>
    <w:rsid w:val="403559C8"/>
    <w:rsid w:val="405E7E93"/>
    <w:rsid w:val="406231F5"/>
    <w:rsid w:val="406E0AAC"/>
    <w:rsid w:val="407E3F4F"/>
    <w:rsid w:val="40D15B88"/>
    <w:rsid w:val="40F32F73"/>
    <w:rsid w:val="41223392"/>
    <w:rsid w:val="412A3FD3"/>
    <w:rsid w:val="412F50FE"/>
    <w:rsid w:val="414169A0"/>
    <w:rsid w:val="414B283C"/>
    <w:rsid w:val="416724CE"/>
    <w:rsid w:val="41BA4B8B"/>
    <w:rsid w:val="41F372DC"/>
    <w:rsid w:val="42011644"/>
    <w:rsid w:val="42430A72"/>
    <w:rsid w:val="424C086D"/>
    <w:rsid w:val="42576B54"/>
    <w:rsid w:val="42814B61"/>
    <w:rsid w:val="42852804"/>
    <w:rsid w:val="4289122D"/>
    <w:rsid w:val="42BB0050"/>
    <w:rsid w:val="42E56D5C"/>
    <w:rsid w:val="42FD50ED"/>
    <w:rsid w:val="43006E62"/>
    <w:rsid w:val="43392CC6"/>
    <w:rsid w:val="433A22E6"/>
    <w:rsid w:val="43535A55"/>
    <w:rsid w:val="43B0428B"/>
    <w:rsid w:val="43C237A1"/>
    <w:rsid w:val="43D53413"/>
    <w:rsid w:val="44411166"/>
    <w:rsid w:val="44862072"/>
    <w:rsid w:val="44B37358"/>
    <w:rsid w:val="44E94073"/>
    <w:rsid w:val="45286BF2"/>
    <w:rsid w:val="45646512"/>
    <w:rsid w:val="4592799E"/>
    <w:rsid w:val="45B01D07"/>
    <w:rsid w:val="45D027E4"/>
    <w:rsid w:val="45D32060"/>
    <w:rsid w:val="4676535A"/>
    <w:rsid w:val="46896E0A"/>
    <w:rsid w:val="46BB6983"/>
    <w:rsid w:val="46C34E4B"/>
    <w:rsid w:val="46CA0FC3"/>
    <w:rsid w:val="47113261"/>
    <w:rsid w:val="472D7175"/>
    <w:rsid w:val="47355C48"/>
    <w:rsid w:val="477901FD"/>
    <w:rsid w:val="47C16211"/>
    <w:rsid w:val="47CF31EB"/>
    <w:rsid w:val="47DB6C3D"/>
    <w:rsid w:val="47F97F9C"/>
    <w:rsid w:val="48057A4C"/>
    <w:rsid w:val="48111FB1"/>
    <w:rsid w:val="48432241"/>
    <w:rsid w:val="485B067B"/>
    <w:rsid w:val="487F7EEF"/>
    <w:rsid w:val="488A7B3E"/>
    <w:rsid w:val="489F1AAA"/>
    <w:rsid w:val="48F814BE"/>
    <w:rsid w:val="490A6290"/>
    <w:rsid w:val="491570A4"/>
    <w:rsid w:val="49440B9D"/>
    <w:rsid w:val="49695DCF"/>
    <w:rsid w:val="49FE7A76"/>
    <w:rsid w:val="4A1E5809"/>
    <w:rsid w:val="4A7A67DD"/>
    <w:rsid w:val="4ABE79DD"/>
    <w:rsid w:val="4AE6008E"/>
    <w:rsid w:val="4B053F92"/>
    <w:rsid w:val="4B0B075F"/>
    <w:rsid w:val="4B2F3A89"/>
    <w:rsid w:val="4B3B574D"/>
    <w:rsid w:val="4B4058AE"/>
    <w:rsid w:val="4B477ADE"/>
    <w:rsid w:val="4B7B3D0D"/>
    <w:rsid w:val="4B9274D5"/>
    <w:rsid w:val="4BFD1960"/>
    <w:rsid w:val="4BFE3770"/>
    <w:rsid w:val="4C0963AB"/>
    <w:rsid w:val="4C105610"/>
    <w:rsid w:val="4C2E67D1"/>
    <w:rsid w:val="4C58734C"/>
    <w:rsid w:val="4C724661"/>
    <w:rsid w:val="4C8D6B6C"/>
    <w:rsid w:val="4D097920"/>
    <w:rsid w:val="4D0C504D"/>
    <w:rsid w:val="4D890B1B"/>
    <w:rsid w:val="4DD75F04"/>
    <w:rsid w:val="4E322B9B"/>
    <w:rsid w:val="4E3C09CD"/>
    <w:rsid w:val="4E5D0CF2"/>
    <w:rsid w:val="4E656B91"/>
    <w:rsid w:val="4EB63717"/>
    <w:rsid w:val="4EBF10DD"/>
    <w:rsid w:val="4F0F5E0D"/>
    <w:rsid w:val="4F714F9F"/>
    <w:rsid w:val="4F91631A"/>
    <w:rsid w:val="4FB718C4"/>
    <w:rsid w:val="4FBC66AD"/>
    <w:rsid w:val="4FBD77B7"/>
    <w:rsid w:val="4FE2103F"/>
    <w:rsid w:val="50131B73"/>
    <w:rsid w:val="50285E25"/>
    <w:rsid w:val="505E02E8"/>
    <w:rsid w:val="51225456"/>
    <w:rsid w:val="514154D2"/>
    <w:rsid w:val="5142439A"/>
    <w:rsid w:val="51B660F9"/>
    <w:rsid w:val="51CA685A"/>
    <w:rsid w:val="51F622EC"/>
    <w:rsid w:val="52345C67"/>
    <w:rsid w:val="53017931"/>
    <w:rsid w:val="53216B1B"/>
    <w:rsid w:val="5326776B"/>
    <w:rsid w:val="537F502F"/>
    <w:rsid w:val="53D064ED"/>
    <w:rsid w:val="53D17119"/>
    <w:rsid w:val="53F97AA7"/>
    <w:rsid w:val="54111CC1"/>
    <w:rsid w:val="54605603"/>
    <w:rsid w:val="547E1964"/>
    <w:rsid w:val="549101E7"/>
    <w:rsid w:val="54A24EB3"/>
    <w:rsid w:val="54A77EFA"/>
    <w:rsid w:val="54DC42C4"/>
    <w:rsid w:val="54F81083"/>
    <w:rsid w:val="55161A54"/>
    <w:rsid w:val="554450FD"/>
    <w:rsid w:val="55451D1B"/>
    <w:rsid w:val="557C4202"/>
    <w:rsid w:val="558D121B"/>
    <w:rsid w:val="55AB7774"/>
    <w:rsid w:val="55B4155B"/>
    <w:rsid w:val="55BF7D83"/>
    <w:rsid w:val="55E47EA4"/>
    <w:rsid w:val="560C58AC"/>
    <w:rsid w:val="56363FAF"/>
    <w:rsid w:val="56386D21"/>
    <w:rsid w:val="56454B45"/>
    <w:rsid w:val="567A0328"/>
    <w:rsid w:val="567E250A"/>
    <w:rsid w:val="56B60CC5"/>
    <w:rsid w:val="56C1232B"/>
    <w:rsid w:val="56D935D1"/>
    <w:rsid w:val="5736686A"/>
    <w:rsid w:val="57441149"/>
    <w:rsid w:val="57C7463F"/>
    <w:rsid w:val="57D24524"/>
    <w:rsid w:val="57FE2686"/>
    <w:rsid w:val="580C00E2"/>
    <w:rsid w:val="583B0D11"/>
    <w:rsid w:val="5866038D"/>
    <w:rsid w:val="587634D2"/>
    <w:rsid w:val="587A501C"/>
    <w:rsid w:val="58A0392D"/>
    <w:rsid w:val="590D30DD"/>
    <w:rsid w:val="591A68A5"/>
    <w:rsid w:val="592B1363"/>
    <w:rsid w:val="59683C16"/>
    <w:rsid w:val="597A6A67"/>
    <w:rsid w:val="59824AD0"/>
    <w:rsid w:val="59C25885"/>
    <w:rsid w:val="59C75688"/>
    <w:rsid w:val="59F00A32"/>
    <w:rsid w:val="59F567AE"/>
    <w:rsid w:val="59F91513"/>
    <w:rsid w:val="5A127731"/>
    <w:rsid w:val="5A4B1336"/>
    <w:rsid w:val="5A976130"/>
    <w:rsid w:val="5AA07E44"/>
    <w:rsid w:val="5AC053DA"/>
    <w:rsid w:val="5AE759F1"/>
    <w:rsid w:val="5AEE0DCD"/>
    <w:rsid w:val="5AEF402E"/>
    <w:rsid w:val="5B026B9F"/>
    <w:rsid w:val="5B3250C7"/>
    <w:rsid w:val="5B537E6C"/>
    <w:rsid w:val="5BD82287"/>
    <w:rsid w:val="5BFD0BA8"/>
    <w:rsid w:val="5C113239"/>
    <w:rsid w:val="5C550DF8"/>
    <w:rsid w:val="5C782FFB"/>
    <w:rsid w:val="5CA12EBC"/>
    <w:rsid w:val="5CA32190"/>
    <w:rsid w:val="5D60126F"/>
    <w:rsid w:val="5DA35937"/>
    <w:rsid w:val="5DD03C59"/>
    <w:rsid w:val="5E2F58FC"/>
    <w:rsid w:val="5E3055B1"/>
    <w:rsid w:val="5E352606"/>
    <w:rsid w:val="5E540D71"/>
    <w:rsid w:val="5E691827"/>
    <w:rsid w:val="5E722FF4"/>
    <w:rsid w:val="5E7661E3"/>
    <w:rsid w:val="5E8158A4"/>
    <w:rsid w:val="5E832611"/>
    <w:rsid w:val="5E913C34"/>
    <w:rsid w:val="5EB305FA"/>
    <w:rsid w:val="5EB80136"/>
    <w:rsid w:val="5EDC2780"/>
    <w:rsid w:val="5F067276"/>
    <w:rsid w:val="5F176B97"/>
    <w:rsid w:val="5F28585D"/>
    <w:rsid w:val="5F5913E6"/>
    <w:rsid w:val="5F63340A"/>
    <w:rsid w:val="5F6F41E8"/>
    <w:rsid w:val="5F804C57"/>
    <w:rsid w:val="5F95278A"/>
    <w:rsid w:val="5FD0336E"/>
    <w:rsid w:val="5FF94B87"/>
    <w:rsid w:val="601745D6"/>
    <w:rsid w:val="603279A0"/>
    <w:rsid w:val="604B2CC8"/>
    <w:rsid w:val="606C21AA"/>
    <w:rsid w:val="607F3A22"/>
    <w:rsid w:val="60B85034"/>
    <w:rsid w:val="60D675B7"/>
    <w:rsid w:val="60DD0077"/>
    <w:rsid w:val="61092B54"/>
    <w:rsid w:val="61150169"/>
    <w:rsid w:val="61276BBA"/>
    <w:rsid w:val="61373C8E"/>
    <w:rsid w:val="61375A46"/>
    <w:rsid w:val="61506B07"/>
    <w:rsid w:val="61882EFF"/>
    <w:rsid w:val="619303B3"/>
    <w:rsid w:val="61BF20BB"/>
    <w:rsid w:val="620A5DE5"/>
    <w:rsid w:val="622E1810"/>
    <w:rsid w:val="62336D32"/>
    <w:rsid w:val="62551C0A"/>
    <w:rsid w:val="625B4372"/>
    <w:rsid w:val="627901A8"/>
    <w:rsid w:val="627F4FBB"/>
    <w:rsid w:val="62A933F0"/>
    <w:rsid w:val="62B517D2"/>
    <w:rsid w:val="62C81B02"/>
    <w:rsid w:val="62E95063"/>
    <w:rsid w:val="63194082"/>
    <w:rsid w:val="63251169"/>
    <w:rsid w:val="63354614"/>
    <w:rsid w:val="63775746"/>
    <w:rsid w:val="637E36DF"/>
    <w:rsid w:val="63860F54"/>
    <w:rsid w:val="63D32973"/>
    <w:rsid w:val="64364B68"/>
    <w:rsid w:val="643C6046"/>
    <w:rsid w:val="645B2FFE"/>
    <w:rsid w:val="649643AB"/>
    <w:rsid w:val="64AE4648"/>
    <w:rsid w:val="64E01E87"/>
    <w:rsid w:val="651C1BF1"/>
    <w:rsid w:val="65282FB0"/>
    <w:rsid w:val="65546ACF"/>
    <w:rsid w:val="65AB5A17"/>
    <w:rsid w:val="65B624DE"/>
    <w:rsid w:val="65B77764"/>
    <w:rsid w:val="65BA37C6"/>
    <w:rsid w:val="66194A43"/>
    <w:rsid w:val="66263F67"/>
    <w:rsid w:val="66444647"/>
    <w:rsid w:val="66670E38"/>
    <w:rsid w:val="669E7B2F"/>
    <w:rsid w:val="66BA7F3D"/>
    <w:rsid w:val="66D37AFE"/>
    <w:rsid w:val="670B3B5B"/>
    <w:rsid w:val="671137D4"/>
    <w:rsid w:val="672B74DB"/>
    <w:rsid w:val="67315482"/>
    <w:rsid w:val="673616C7"/>
    <w:rsid w:val="6738260E"/>
    <w:rsid w:val="67407824"/>
    <w:rsid w:val="675374AC"/>
    <w:rsid w:val="67C77470"/>
    <w:rsid w:val="67CF5152"/>
    <w:rsid w:val="67DD1624"/>
    <w:rsid w:val="67EE3DFC"/>
    <w:rsid w:val="68473400"/>
    <w:rsid w:val="68CE63F1"/>
    <w:rsid w:val="68D90532"/>
    <w:rsid w:val="691F5B06"/>
    <w:rsid w:val="69495027"/>
    <w:rsid w:val="695A2E07"/>
    <w:rsid w:val="698211F1"/>
    <w:rsid w:val="698960C3"/>
    <w:rsid w:val="69A15233"/>
    <w:rsid w:val="69B97B70"/>
    <w:rsid w:val="69FD0BC4"/>
    <w:rsid w:val="6A0E0AF6"/>
    <w:rsid w:val="6A0E152B"/>
    <w:rsid w:val="6A102765"/>
    <w:rsid w:val="6A237DC4"/>
    <w:rsid w:val="6A577D87"/>
    <w:rsid w:val="6A834DD2"/>
    <w:rsid w:val="6A8A0487"/>
    <w:rsid w:val="6AA361F3"/>
    <w:rsid w:val="6ABE799B"/>
    <w:rsid w:val="6ABF432A"/>
    <w:rsid w:val="6B13572E"/>
    <w:rsid w:val="6B3A1728"/>
    <w:rsid w:val="6B554931"/>
    <w:rsid w:val="6B56599E"/>
    <w:rsid w:val="6B972501"/>
    <w:rsid w:val="6BA846F9"/>
    <w:rsid w:val="6BB9342A"/>
    <w:rsid w:val="6BBD42C0"/>
    <w:rsid w:val="6BD6529C"/>
    <w:rsid w:val="6BFF48C9"/>
    <w:rsid w:val="6C1741A4"/>
    <w:rsid w:val="6C296124"/>
    <w:rsid w:val="6C2C5DEE"/>
    <w:rsid w:val="6CC57277"/>
    <w:rsid w:val="6CC601AC"/>
    <w:rsid w:val="6D685681"/>
    <w:rsid w:val="6DA15B09"/>
    <w:rsid w:val="6DA4557A"/>
    <w:rsid w:val="6E0557D7"/>
    <w:rsid w:val="6E0F5065"/>
    <w:rsid w:val="6E1B2C5C"/>
    <w:rsid w:val="6E2F0927"/>
    <w:rsid w:val="6E3E1901"/>
    <w:rsid w:val="6E5168AB"/>
    <w:rsid w:val="6E6405EB"/>
    <w:rsid w:val="6F205911"/>
    <w:rsid w:val="6F431B38"/>
    <w:rsid w:val="6FEF002F"/>
    <w:rsid w:val="6FF05F2E"/>
    <w:rsid w:val="70131143"/>
    <w:rsid w:val="7073563A"/>
    <w:rsid w:val="70CC4512"/>
    <w:rsid w:val="70D11521"/>
    <w:rsid w:val="70D32239"/>
    <w:rsid w:val="716C64CE"/>
    <w:rsid w:val="71843078"/>
    <w:rsid w:val="71A601A4"/>
    <w:rsid w:val="71DC43FC"/>
    <w:rsid w:val="71E5140E"/>
    <w:rsid w:val="722E1953"/>
    <w:rsid w:val="72363587"/>
    <w:rsid w:val="72656655"/>
    <w:rsid w:val="726D00E8"/>
    <w:rsid w:val="728A1676"/>
    <w:rsid w:val="72DC32E7"/>
    <w:rsid w:val="73062E32"/>
    <w:rsid w:val="732B494B"/>
    <w:rsid w:val="733A78A4"/>
    <w:rsid w:val="73792CB3"/>
    <w:rsid w:val="73BA5C5C"/>
    <w:rsid w:val="740B5450"/>
    <w:rsid w:val="74240B0A"/>
    <w:rsid w:val="742E347A"/>
    <w:rsid w:val="7474193D"/>
    <w:rsid w:val="74766FAB"/>
    <w:rsid w:val="748869DC"/>
    <w:rsid w:val="74E252A2"/>
    <w:rsid w:val="75490A56"/>
    <w:rsid w:val="7573383A"/>
    <w:rsid w:val="75B05DF0"/>
    <w:rsid w:val="75FC1122"/>
    <w:rsid w:val="761261F1"/>
    <w:rsid w:val="764B2FD7"/>
    <w:rsid w:val="767A6954"/>
    <w:rsid w:val="769F074D"/>
    <w:rsid w:val="76AB57EA"/>
    <w:rsid w:val="76C11661"/>
    <w:rsid w:val="76D43EDB"/>
    <w:rsid w:val="76F038C9"/>
    <w:rsid w:val="770D3A9A"/>
    <w:rsid w:val="771D7E4B"/>
    <w:rsid w:val="77325DE9"/>
    <w:rsid w:val="77600831"/>
    <w:rsid w:val="77604289"/>
    <w:rsid w:val="779B6CBA"/>
    <w:rsid w:val="77B111E8"/>
    <w:rsid w:val="77B95BF1"/>
    <w:rsid w:val="77E81E48"/>
    <w:rsid w:val="78216E5B"/>
    <w:rsid w:val="78315100"/>
    <w:rsid w:val="784C2BAE"/>
    <w:rsid w:val="78525BDF"/>
    <w:rsid w:val="7857275B"/>
    <w:rsid w:val="788C0E89"/>
    <w:rsid w:val="78A66A17"/>
    <w:rsid w:val="78B44F50"/>
    <w:rsid w:val="78C343DF"/>
    <w:rsid w:val="78CF7210"/>
    <w:rsid w:val="78E800EB"/>
    <w:rsid w:val="790064BE"/>
    <w:rsid w:val="79643443"/>
    <w:rsid w:val="79842BE1"/>
    <w:rsid w:val="79957421"/>
    <w:rsid w:val="79D76380"/>
    <w:rsid w:val="79D76D9C"/>
    <w:rsid w:val="7A5E47FE"/>
    <w:rsid w:val="7A6C2AD5"/>
    <w:rsid w:val="7AB920E3"/>
    <w:rsid w:val="7ACD44A7"/>
    <w:rsid w:val="7AFA3946"/>
    <w:rsid w:val="7B0A7044"/>
    <w:rsid w:val="7B16688A"/>
    <w:rsid w:val="7B3D5FD5"/>
    <w:rsid w:val="7B43007B"/>
    <w:rsid w:val="7B4E66C9"/>
    <w:rsid w:val="7B5B1CA6"/>
    <w:rsid w:val="7B6C733B"/>
    <w:rsid w:val="7B703F8E"/>
    <w:rsid w:val="7B783681"/>
    <w:rsid w:val="7B9A5993"/>
    <w:rsid w:val="7BB84592"/>
    <w:rsid w:val="7BC2779C"/>
    <w:rsid w:val="7C100720"/>
    <w:rsid w:val="7C360BFE"/>
    <w:rsid w:val="7C3E1FDE"/>
    <w:rsid w:val="7C5E0EE6"/>
    <w:rsid w:val="7C6E01E7"/>
    <w:rsid w:val="7CC14EA2"/>
    <w:rsid w:val="7CCF1A6C"/>
    <w:rsid w:val="7CEA6567"/>
    <w:rsid w:val="7CED6EA6"/>
    <w:rsid w:val="7CF76799"/>
    <w:rsid w:val="7D490B3F"/>
    <w:rsid w:val="7D5249F4"/>
    <w:rsid w:val="7D8915B1"/>
    <w:rsid w:val="7D8A4728"/>
    <w:rsid w:val="7D901E2E"/>
    <w:rsid w:val="7DAD24F0"/>
    <w:rsid w:val="7DDC778E"/>
    <w:rsid w:val="7DEE0133"/>
    <w:rsid w:val="7E037019"/>
    <w:rsid w:val="7E094BEE"/>
    <w:rsid w:val="7E2F5EDE"/>
    <w:rsid w:val="7E5867B3"/>
    <w:rsid w:val="7E6C166B"/>
    <w:rsid w:val="7E8570DE"/>
    <w:rsid w:val="7E90221E"/>
    <w:rsid w:val="7ED5294E"/>
    <w:rsid w:val="7EE81CCD"/>
    <w:rsid w:val="7EEA5A52"/>
    <w:rsid w:val="7EF45C3D"/>
    <w:rsid w:val="7EF73D5D"/>
    <w:rsid w:val="7EF77C71"/>
    <w:rsid w:val="7F0F0F94"/>
    <w:rsid w:val="7F644FB8"/>
    <w:rsid w:val="7F7215AB"/>
    <w:rsid w:val="7F79558D"/>
    <w:rsid w:val="7FA12B85"/>
    <w:rsid w:val="7FA146E7"/>
    <w:rsid w:val="7FB60743"/>
    <w:rsid w:val="7FE717B9"/>
    <w:rsid w:val="7FF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简历-简致简历求职简历应届生简历最新简历创意简历.docx</Template>
  <Pages>2</Pages>
  <Words>0</Words>
  <Characters>0</Characters>
  <Lines>1</Lines>
  <Paragraphs>1</Paragraphs>
  <TotalTime>15</TotalTime>
  <ScaleCrop>false</ScaleCrop>
  <LinksUpToDate>false</LinksUpToDate>
  <CharactersWithSpaces>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2017-07-02T12:17:00Z</dcterms:created>
  <dc:creator>kedao</dc:creator>
  <cp:lastModifiedBy>一花一世界</cp:lastModifiedBy>
  <dcterms:modified xsi:type="dcterms:W3CDTF">2021-02-17T10:47:19Z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